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25" w:rsidRPr="0069796C" w:rsidRDefault="00C31225" w:rsidP="00C31225">
      <w:pPr>
        <w:jc w:val="center"/>
        <w:rPr>
          <w:sz w:val="28"/>
          <w:szCs w:val="28"/>
        </w:rPr>
      </w:pPr>
      <w:r w:rsidRPr="0069796C">
        <w:rPr>
          <w:sz w:val="28"/>
          <w:szCs w:val="28"/>
        </w:rPr>
        <w:t>МИНИСТЕРСТВО ОБРАЗОВАНИЯ И НАУКИ РОССИЙСКОЙ ФЕДЕРАЦИИ</w:t>
      </w:r>
    </w:p>
    <w:p w:rsidR="00C31225" w:rsidRPr="0069796C" w:rsidRDefault="00C31225" w:rsidP="00C81B7C">
      <w:pPr>
        <w:pStyle w:val="a9"/>
        <w:spacing w:line="240" w:lineRule="auto"/>
        <w:jc w:val="center"/>
        <w:rPr>
          <w:b/>
        </w:rPr>
      </w:pPr>
      <w:bookmarkStart w:id="0" w:name="_Toc310499348"/>
      <w:r w:rsidRPr="0069796C">
        <w:rPr>
          <w:b/>
        </w:rPr>
        <w:t>Федеральное государственное бюджетное образовательное учреждение высшего профессионального образования</w:t>
      </w:r>
      <w:r w:rsidRPr="0069796C">
        <w:rPr>
          <w:b/>
        </w:rPr>
        <w:br/>
        <w:t xml:space="preserve"> «Кемеровский государственный университет»</w:t>
      </w:r>
      <w:bookmarkEnd w:id="0"/>
    </w:p>
    <w:p w:rsidR="00D060BF" w:rsidRPr="0069796C" w:rsidRDefault="00D060BF" w:rsidP="00C81B7C">
      <w:pPr>
        <w:pStyle w:val="a9"/>
        <w:spacing w:line="240" w:lineRule="auto"/>
        <w:jc w:val="center"/>
        <w:rPr>
          <w:b/>
        </w:rPr>
      </w:pPr>
    </w:p>
    <w:p w:rsidR="000813D0" w:rsidRPr="0069796C" w:rsidRDefault="00667264" w:rsidP="00C81B7C">
      <w:pPr>
        <w:pStyle w:val="a9"/>
        <w:spacing w:line="240" w:lineRule="auto"/>
        <w:jc w:val="center"/>
        <w:rPr>
          <w:b/>
        </w:rPr>
      </w:pPr>
      <w:r w:rsidRPr="0069796C">
        <w:rPr>
          <w:b/>
        </w:rPr>
        <w:t>Институт фунд</w:t>
      </w:r>
      <w:r w:rsidR="00D060BF" w:rsidRPr="0069796C">
        <w:rPr>
          <w:b/>
        </w:rPr>
        <w:t>аментальных наук</w:t>
      </w:r>
    </w:p>
    <w:p w:rsidR="00D060BF" w:rsidRPr="0069796C" w:rsidRDefault="00D060BF" w:rsidP="00C81B7C">
      <w:pPr>
        <w:pStyle w:val="a9"/>
        <w:spacing w:line="240" w:lineRule="auto"/>
        <w:jc w:val="center"/>
        <w:rPr>
          <w:b/>
        </w:rPr>
      </w:pPr>
      <w:r w:rsidRPr="0069796C">
        <w:rPr>
          <w:b/>
        </w:rPr>
        <w:t>Кафедра ЮНЕСКО по ИВТ</w:t>
      </w:r>
    </w:p>
    <w:p w:rsidR="000813D0" w:rsidRPr="0069796C" w:rsidRDefault="000813D0" w:rsidP="00C81B7C">
      <w:pPr>
        <w:pStyle w:val="a9"/>
        <w:spacing w:line="240" w:lineRule="auto"/>
        <w:jc w:val="center"/>
        <w:rPr>
          <w:b/>
        </w:rPr>
      </w:pPr>
    </w:p>
    <w:p w:rsidR="000813D0" w:rsidRPr="0069796C" w:rsidRDefault="000813D0" w:rsidP="000813D0">
      <w:pPr>
        <w:rPr>
          <w:sz w:val="28"/>
          <w:szCs w:val="28"/>
        </w:rPr>
      </w:pPr>
    </w:p>
    <w:p w:rsidR="000813D0" w:rsidRPr="0069796C" w:rsidRDefault="000813D0" w:rsidP="000813D0">
      <w:pPr>
        <w:rPr>
          <w:sz w:val="28"/>
          <w:szCs w:val="28"/>
        </w:rPr>
      </w:pPr>
    </w:p>
    <w:p w:rsidR="00A454FB" w:rsidRPr="007461E8" w:rsidRDefault="00783E5A" w:rsidP="000813D0">
      <w:pPr>
        <w:pStyle w:val="a9"/>
        <w:jc w:val="center"/>
        <w:rPr>
          <w:b/>
          <w:bCs/>
          <w:sz w:val="44"/>
        </w:rPr>
      </w:pPr>
      <w:r>
        <w:rPr>
          <w:b/>
          <w:bCs/>
          <w:sz w:val="44"/>
        </w:rPr>
        <w:t>ЛАБОРАТОРНАЯ РАБОТА №</w:t>
      </w:r>
      <w:r w:rsidR="00637AD6">
        <w:rPr>
          <w:b/>
          <w:bCs/>
          <w:sz w:val="44"/>
        </w:rPr>
        <w:t>6</w:t>
      </w:r>
    </w:p>
    <w:p w:rsidR="000813D0" w:rsidRPr="0069796C" w:rsidRDefault="00C31225" w:rsidP="000813D0">
      <w:pPr>
        <w:pStyle w:val="a9"/>
        <w:jc w:val="center"/>
        <w:rPr>
          <w:b/>
          <w:bCs/>
          <w:sz w:val="44"/>
        </w:rPr>
      </w:pPr>
      <w:r w:rsidRPr="0069796C">
        <w:rPr>
          <w:b/>
          <w:bCs/>
          <w:sz w:val="44"/>
        </w:rPr>
        <w:t>ПО ДИСЦИПЛИНЕ “</w:t>
      </w:r>
      <w:r w:rsidR="00783E5A">
        <w:rPr>
          <w:b/>
          <w:bCs/>
          <w:sz w:val="44"/>
        </w:rPr>
        <w:t>БАЗЫ ДАННЫХ</w:t>
      </w:r>
      <w:r w:rsidRPr="0069796C">
        <w:rPr>
          <w:b/>
          <w:bCs/>
          <w:sz w:val="44"/>
        </w:rPr>
        <w:t>”</w:t>
      </w:r>
    </w:p>
    <w:p w:rsidR="0029635F" w:rsidRPr="0069796C" w:rsidRDefault="0029635F" w:rsidP="000813D0">
      <w:pPr>
        <w:pStyle w:val="a9"/>
        <w:jc w:val="center"/>
        <w:rPr>
          <w:b/>
          <w:bCs/>
          <w:sz w:val="24"/>
        </w:rPr>
      </w:pPr>
    </w:p>
    <w:p w:rsidR="000813D0" w:rsidRPr="0069796C" w:rsidRDefault="000813D0" w:rsidP="000813D0">
      <w:pPr>
        <w:pStyle w:val="a9"/>
        <w:jc w:val="center"/>
      </w:pPr>
    </w:p>
    <w:p w:rsidR="000813D0" w:rsidRPr="0069796C" w:rsidRDefault="00A454FB" w:rsidP="000813D0">
      <w:pPr>
        <w:pStyle w:val="a9"/>
        <w:jc w:val="center"/>
      </w:pPr>
      <w:r w:rsidRPr="0069796C">
        <w:t>студента</w:t>
      </w:r>
      <w:r w:rsidR="000813D0" w:rsidRPr="0069796C">
        <w:t xml:space="preserve"> </w:t>
      </w:r>
      <w:r w:rsidRPr="0069796C">
        <w:t>2</w:t>
      </w:r>
      <w:r w:rsidR="000813D0" w:rsidRPr="0069796C">
        <w:t xml:space="preserve"> курса</w:t>
      </w:r>
    </w:p>
    <w:p w:rsidR="000813D0" w:rsidRPr="0069796C" w:rsidRDefault="00667264" w:rsidP="000813D0">
      <w:pPr>
        <w:pStyle w:val="a9"/>
        <w:jc w:val="center"/>
        <w:rPr>
          <w:b/>
        </w:rPr>
      </w:pPr>
      <w:r w:rsidRPr="0069796C">
        <w:rPr>
          <w:b/>
        </w:rPr>
        <w:t>Крючков</w:t>
      </w:r>
      <w:r w:rsidR="00EB4978" w:rsidRPr="0069796C">
        <w:rPr>
          <w:b/>
        </w:rPr>
        <w:t>а Андрея</w:t>
      </w:r>
      <w:r w:rsidRPr="0069796C">
        <w:rPr>
          <w:b/>
        </w:rPr>
        <w:t xml:space="preserve"> Олегович</w:t>
      </w:r>
      <w:r w:rsidR="00EB4978" w:rsidRPr="0069796C">
        <w:rPr>
          <w:b/>
        </w:rPr>
        <w:t>а</w:t>
      </w:r>
    </w:p>
    <w:p w:rsidR="00C31225" w:rsidRPr="0069796C" w:rsidRDefault="00321E3C" w:rsidP="00C31225">
      <w:pPr>
        <w:jc w:val="center"/>
        <w:rPr>
          <w:sz w:val="28"/>
          <w:szCs w:val="28"/>
        </w:rPr>
      </w:pPr>
      <w:r w:rsidRPr="0069796C">
        <w:rPr>
          <w:sz w:val="28"/>
          <w:szCs w:val="28"/>
        </w:rPr>
        <w:t>Направление</w:t>
      </w:r>
      <w:r w:rsidR="000813D0" w:rsidRPr="0069796C">
        <w:rPr>
          <w:sz w:val="28"/>
          <w:szCs w:val="28"/>
        </w:rPr>
        <w:t xml:space="preserve"> </w:t>
      </w:r>
      <w:r w:rsidR="00667264" w:rsidRPr="0069796C">
        <w:rPr>
          <w:sz w:val="28"/>
          <w:szCs w:val="28"/>
        </w:rPr>
        <w:t>09.03.03</w:t>
      </w:r>
      <w:r w:rsidR="00C31225" w:rsidRPr="0069796C">
        <w:rPr>
          <w:sz w:val="28"/>
          <w:szCs w:val="28"/>
        </w:rPr>
        <w:t xml:space="preserve"> </w:t>
      </w:r>
      <w:r w:rsidRPr="0069796C">
        <w:rPr>
          <w:sz w:val="28"/>
          <w:szCs w:val="28"/>
        </w:rPr>
        <w:t>–</w:t>
      </w:r>
      <w:r w:rsidR="00C31225" w:rsidRPr="0069796C">
        <w:rPr>
          <w:sz w:val="28"/>
          <w:szCs w:val="28"/>
        </w:rPr>
        <w:t xml:space="preserve"> </w:t>
      </w:r>
      <w:r w:rsidR="00667264" w:rsidRPr="0069796C">
        <w:rPr>
          <w:sz w:val="28"/>
          <w:szCs w:val="28"/>
        </w:rPr>
        <w:t>Прикладная</w:t>
      </w:r>
      <w:r w:rsidR="00D92D0D" w:rsidRPr="0069796C">
        <w:rPr>
          <w:sz w:val="28"/>
          <w:szCs w:val="28"/>
        </w:rPr>
        <w:t xml:space="preserve"> информатика</w:t>
      </w:r>
      <w:r w:rsidR="00667264" w:rsidRPr="0069796C">
        <w:rPr>
          <w:sz w:val="28"/>
          <w:szCs w:val="28"/>
        </w:rPr>
        <w:t xml:space="preserve"> в экономике</w:t>
      </w:r>
    </w:p>
    <w:p w:rsidR="000813D0" w:rsidRPr="0069796C" w:rsidRDefault="000813D0" w:rsidP="000813D0">
      <w:pPr>
        <w:ind w:left="4253"/>
        <w:rPr>
          <w:sz w:val="28"/>
          <w:szCs w:val="28"/>
        </w:rPr>
      </w:pPr>
    </w:p>
    <w:p w:rsidR="00321E3C" w:rsidRPr="0069796C" w:rsidRDefault="00321E3C" w:rsidP="000813D0">
      <w:pPr>
        <w:ind w:left="5040"/>
        <w:rPr>
          <w:sz w:val="28"/>
          <w:szCs w:val="28"/>
        </w:rPr>
      </w:pPr>
    </w:p>
    <w:p w:rsidR="000813D0" w:rsidRPr="0069796C" w:rsidRDefault="00C31225" w:rsidP="000813D0">
      <w:pPr>
        <w:ind w:left="5040"/>
        <w:rPr>
          <w:sz w:val="28"/>
          <w:szCs w:val="28"/>
        </w:rPr>
      </w:pPr>
      <w:r w:rsidRPr="0069796C">
        <w:rPr>
          <w:sz w:val="28"/>
          <w:szCs w:val="28"/>
        </w:rPr>
        <w:t>Преподаватель</w:t>
      </w:r>
      <w:r w:rsidR="000813D0" w:rsidRPr="0069796C">
        <w:rPr>
          <w:sz w:val="28"/>
          <w:szCs w:val="28"/>
        </w:rPr>
        <w:t>:</w:t>
      </w:r>
    </w:p>
    <w:p w:rsidR="000813D0" w:rsidRPr="0069796C" w:rsidRDefault="000813D0" w:rsidP="000813D0">
      <w:pPr>
        <w:ind w:left="5040"/>
        <w:rPr>
          <w:sz w:val="28"/>
          <w:szCs w:val="28"/>
        </w:rPr>
      </w:pPr>
      <w:r w:rsidRPr="0069796C">
        <w:rPr>
          <w:sz w:val="28"/>
          <w:szCs w:val="28"/>
        </w:rPr>
        <w:t>доцент</w:t>
      </w:r>
    </w:p>
    <w:p w:rsidR="000813D0" w:rsidRPr="0069796C" w:rsidRDefault="006D27BB" w:rsidP="000813D0">
      <w:pPr>
        <w:ind w:left="5040"/>
        <w:rPr>
          <w:sz w:val="28"/>
          <w:szCs w:val="28"/>
        </w:rPr>
      </w:pPr>
      <w:r w:rsidRPr="0069796C">
        <w:rPr>
          <w:sz w:val="28"/>
          <w:szCs w:val="28"/>
        </w:rPr>
        <w:t>С.Ю. Завозкин</w:t>
      </w:r>
    </w:p>
    <w:p w:rsidR="000813D0" w:rsidRPr="0069796C" w:rsidRDefault="000813D0" w:rsidP="000813D0">
      <w:pPr>
        <w:ind w:left="5040"/>
        <w:rPr>
          <w:sz w:val="28"/>
          <w:szCs w:val="28"/>
        </w:rPr>
      </w:pPr>
      <w:r w:rsidRPr="0069796C">
        <w:rPr>
          <w:sz w:val="28"/>
          <w:szCs w:val="28"/>
        </w:rPr>
        <w:t>_____________________</w:t>
      </w:r>
    </w:p>
    <w:p w:rsidR="00C31225" w:rsidRPr="0069796C" w:rsidRDefault="00C31225" w:rsidP="000813D0">
      <w:pPr>
        <w:ind w:left="5040"/>
        <w:rPr>
          <w:sz w:val="28"/>
          <w:szCs w:val="28"/>
        </w:rPr>
      </w:pPr>
    </w:p>
    <w:p w:rsidR="00C31225" w:rsidRPr="0069796C" w:rsidRDefault="00C31225" w:rsidP="000813D0">
      <w:pPr>
        <w:ind w:left="5040"/>
        <w:rPr>
          <w:sz w:val="28"/>
          <w:szCs w:val="28"/>
        </w:rPr>
      </w:pPr>
      <w:r w:rsidRPr="0069796C">
        <w:rPr>
          <w:sz w:val="28"/>
          <w:szCs w:val="28"/>
        </w:rPr>
        <w:t>Работа защищена:</w:t>
      </w:r>
    </w:p>
    <w:p w:rsidR="00C31225" w:rsidRPr="0069796C" w:rsidRDefault="00C31225" w:rsidP="000813D0">
      <w:pPr>
        <w:ind w:left="5040"/>
        <w:rPr>
          <w:sz w:val="28"/>
          <w:szCs w:val="28"/>
        </w:rPr>
      </w:pPr>
      <w:r w:rsidRPr="0069796C">
        <w:rPr>
          <w:sz w:val="28"/>
          <w:szCs w:val="28"/>
        </w:rPr>
        <w:t>“____”_______________20</w:t>
      </w:r>
      <w:r w:rsidR="00EB4978" w:rsidRPr="0069796C">
        <w:rPr>
          <w:sz w:val="28"/>
          <w:szCs w:val="28"/>
        </w:rPr>
        <w:t>2</w:t>
      </w:r>
      <w:r w:rsidRPr="0069796C">
        <w:rPr>
          <w:sz w:val="28"/>
          <w:szCs w:val="28"/>
        </w:rPr>
        <w:t>_г.</w:t>
      </w:r>
    </w:p>
    <w:p w:rsidR="00C31225" w:rsidRPr="0069796C" w:rsidRDefault="00C31225" w:rsidP="000813D0">
      <w:pPr>
        <w:ind w:left="5040"/>
        <w:rPr>
          <w:sz w:val="28"/>
          <w:szCs w:val="28"/>
        </w:rPr>
      </w:pPr>
    </w:p>
    <w:p w:rsidR="00C31225" w:rsidRPr="0069796C" w:rsidRDefault="00C31225" w:rsidP="000813D0">
      <w:pPr>
        <w:ind w:left="5040"/>
        <w:rPr>
          <w:sz w:val="28"/>
          <w:szCs w:val="28"/>
        </w:rPr>
      </w:pPr>
      <w:r w:rsidRPr="0069796C">
        <w:rPr>
          <w:sz w:val="28"/>
          <w:szCs w:val="28"/>
        </w:rPr>
        <w:t>с оценкой _____________</w:t>
      </w:r>
    </w:p>
    <w:p w:rsidR="000813D0" w:rsidRPr="0069796C" w:rsidRDefault="000813D0" w:rsidP="000813D0">
      <w:pPr>
        <w:rPr>
          <w:sz w:val="28"/>
          <w:szCs w:val="28"/>
        </w:rPr>
      </w:pPr>
    </w:p>
    <w:p w:rsidR="000813D0" w:rsidRPr="0069796C" w:rsidRDefault="000813D0" w:rsidP="000813D0">
      <w:pPr>
        <w:spacing w:before="120"/>
        <w:jc w:val="center"/>
        <w:rPr>
          <w:sz w:val="28"/>
          <w:szCs w:val="28"/>
        </w:rPr>
      </w:pPr>
    </w:p>
    <w:p w:rsidR="00C31225" w:rsidRPr="0069796C" w:rsidRDefault="00C31225" w:rsidP="000813D0">
      <w:pPr>
        <w:spacing w:before="120"/>
        <w:jc w:val="center"/>
        <w:rPr>
          <w:sz w:val="28"/>
          <w:szCs w:val="28"/>
        </w:rPr>
      </w:pPr>
    </w:p>
    <w:p w:rsidR="00C81B7C" w:rsidRPr="0069796C" w:rsidRDefault="000813D0" w:rsidP="00A03D52">
      <w:pPr>
        <w:spacing w:before="120"/>
        <w:jc w:val="center"/>
        <w:rPr>
          <w:sz w:val="28"/>
          <w:szCs w:val="28"/>
        </w:rPr>
      </w:pPr>
      <w:r w:rsidRPr="0069796C">
        <w:rPr>
          <w:sz w:val="28"/>
          <w:szCs w:val="28"/>
        </w:rPr>
        <w:t>Кемерово 20</w:t>
      </w:r>
      <w:r w:rsidR="00EB4978" w:rsidRPr="0069796C">
        <w:rPr>
          <w:sz w:val="28"/>
          <w:szCs w:val="28"/>
        </w:rPr>
        <w:t>2</w:t>
      </w:r>
      <w:r w:rsidR="00C31225" w:rsidRPr="0069796C">
        <w:rPr>
          <w:sz w:val="28"/>
          <w:szCs w:val="28"/>
        </w:rPr>
        <w:t>_</w:t>
      </w:r>
    </w:p>
    <w:p w:rsidR="00C81B7C" w:rsidRPr="0069796C" w:rsidRDefault="00C81B7C" w:rsidP="00C81B7C">
      <w:pPr>
        <w:spacing w:before="120"/>
        <w:jc w:val="center"/>
        <w:rPr>
          <w:sz w:val="28"/>
          <w:szCs w:val="28"/>
        </w:rPr>
      </w:pPr>
      <w:r w:rsidRPr="0069796C">
        <w:rPr>
          <w:sz w:val="28"/>
          <w:szCs w:val="28"/>
        </w:rPr>
        <w:br w:type="page"/>
      </w:r>
      <w:r w:rsidRPr="0069796C">
        <w:rPr>
          <w:sz w:val="28"/>
          <w:szCs w:val="28"/>
        </w:rPr>
        <w:lastRenderedPageBreak/>
        <w:t>СОДЕРЖАНИЕ</w:t>
      </w:r>
    </w:p>
    <w:bookmarkStart w:id="1" w:name="_GoBack"/>
    <w:bookmarkEnd w:id="1"/>
    <w:p w:rsidR="00F465BA" w:rsidRDefault="007D7ECF">
      <w:pPr>
        <w:pStyle w:val="11"/>
        <w:tabs>
          <w:tab w:val="right" w:leader="dot" w:pos="9345"/>
        </w:tabs>
        <w:rPr>
          <w:rFonts w:asciiTheme="minorHAnsi" w:eastAsiaTheme="minorEastAsia" w:hAnsiTheme="minorHAnsi" w:cstheme="minorBidi"/>
          <w:b w:val="0"/>
          <w:bCs w:val="0"/>
          <w:caps w:val="0"/>
          <w:noProof/>
          <w:sz w:val="22"/>
          <w:szCs w:val="22"/>
        </w:rPr>
      </w:pPr>
      <w:r w:rsidRPr="0069796C">
        <w:fldChar w:fldCharType="begin"/>
      </w:r>
      <w:r w:rsidR="00C81B7C" w:rsidRPr="0069796C">
        <w:instrText xml:space="preserve"> TOC \o "1-3" \h \z \u </w:instrText>
      </w:r>
      <w:r w:rsidRPr="0069796C">
        <w:fldChar w:fldCharType="separate"/>
      </w:r>
      <w:hyperlink w:anchor="_Toc100241552" w:history="1">
        <w:r w:rsidR="00F465BA" w:rsidRPr="000D6834">
          <w:rPr>
            <w:rStyle w:val="a3"/>
            <w:noProof/>
          </w:rPr>
          <w:t>1. Постановка задач</w:t>
        </w:r>
        <w:r w:rsidR="00F465BA">
          <w:rPr>
            <w:noProof/>
            <w:webHidden/>
          </w:rPr>
          <w:tab/>
        </w:r>
        <w:r w:rsidR="00F465BA">
          <w:rPr>
            <w:noProof/>
            <w:webHidden/>
          </w:rPr>
          <w:fldChar w:fldCharType="begin"/>
        </w:r>
        <w:r w:rsidR="00F465BA">
          <w:rPr>
            <w:noProof/>
            <w:webHidden/>
          </w:rPr>
          <w:instrText xml:space="preserve"> PAGEREF _Toc100241552 \h </w:instrText>
        </w:r>
        <w:r w:rsidR="00F465BA">
          <w:rPr>
            <w:noProof/>
            <w:webHidden/>
          </w:rPr>
        </w:r>
        <w:r w:rsidR="00F465BA">
          <w:rPr>
            <w:noProof/>
            <w:webHidden/>
          </w:rPr>
          <w:fldChar w:fldCharType="separate"/>
        </w:r>
        <w:r w:rsidR="00F465BA">
          <w:rPr>
            <w:noProof/>
            <w:webHidden/>
          </w:rPr>
          <w:t>2</w:t>
        </w:r>
        <w:r w:rsidR="00F465BA">
          <w:rPr>
            <w:noProof/>
            <w:webHidden/>
          </w:rPr>
          <w:fldChar w:fldCharType="end"/>
        </w:r>
      </w:hyperlink>
    </w:p>
    <w:p w:rsidR="00F465BA" w:rsidRDefault="00F465BA">
      <w:pPr>
        <w:pStyle w:val="11"/>
        <w:tabs>
          <w:tab w:val="right" w:leader="dot" w:pos="9345"/>
        </w:tabs>
        <w:rPr>
          <w:rFonts w:asciiTheme="minorHAnsi" w:eastAsiaTheme="minorEastAsia" w:hAnsiTheme="minorHAnsi" w:cstheme="minorBidi"/>
          <w:b w:val="0"/>
          <w:bCs w:val="0"/>
          <w:caps w:val="0"/>
          <w:noProof/>
          <w:sz w:val="22"/>
          <w:szCs w:val="22"/>
        </w:rPr>
      </w:pPr>
      <w:hyperlink w:anchor="_Toc100241553" w:history="1">
        <w:r w:rsidRPr="000D6834">
          <w:rPr>
            <w:rStyle w:val="a3"/>
            <w:noProof/>
          </w:rPr>
          <w:t>2. Реализация задач</w:t>
        </w:r>
        <w:r>
          <w:rPr>
            <w:noProof/>
            <w:webHidden/>
          </w:rPr>
          <w:tab/>
        </w:r>
        <w:r>
          <w:rPr>
            <w:noProof/>
            <w:webHidden/>
          </w:rPr>
          <w:fldChar w:fldCharType="begin"/>
        </w:r>
        <w:r>
          <w:rPr>
            <w:noProof/>
            <w:webHidden/>
          </w:rPr>
          <w:instrText xml:space="preserve"> PAGEREF _Toc100241553 \h </w:instrText>
        </w:r>
        <w:r>
          <w:rPr>
            <w:noProof/>
            <w:webHidden/>
          </w:rPr>
        </w:r>
        <w:r>
          <w:rPr>
            <w:noProof/>
            <w:webHidden/>
          </w:rPr>
          <w:fldChar w:fldCharType="separate"/>
        </w:r>
        <w:r>
          <w:rPr>
            <w:noProof/>
            <w:webHidden/>
          </w:rPr>
          <w:t>3</w:t>
        </w:r>
        <w:r>
          <w:rPr>
            <w:noProof/>
            <w:webHidden/>
          </w:rPr>
          <w:fldChar w:fldCharType="end"/>
        </w:r>
      </w:hyperlink>
    </w:p>
    <w:p w:rsidR="00F465BA" w:rsidRDefault="00F465BA">
      <w:pPr>
        <w:pStyle w:val="11"/>
        <w:tabs>
          <w:tab w:val="right" w:leader="dot" w:pos="9345"/>
        </w:tabs>
        <w:rPr>
          <w:rFonts w:asciiTheme="minorHAnsi" w:eastAsiaTheme="minorEastAsia" w:hAnsiTheme="minorHAnsi" w:cstheme="minorBidi"/>
          <w:b w:val="0"/>
          <w:bCs w:val="0"/>
          <w:caps w:val="0"/>
          <w:noProof/>
          <w:sz w:val="22"/>
          <w:szCs w:val="22"/>
        </w:rPr>
      </w:pPr>
      <w:hyperlink w:anchor="_Toc100241554" w:history="1">
        <w:r w:rsidRPr="000D6834">
          <w:rPr>
            <w:rStyle w:val="a3"/>
            <w:noProof/>
          </w:rPr>
          <w:t>Заключение</w:t>
        </w:r>
        <w:r>
          <w:rPr>
            <w:noProof/>
            <w:webHidden/>
          </w:rPr>
          <w:tab/>
        </w:r>
        <w:r>
          <w:rPr>
            <w:noProof/>
            <w:webHidden/>
          </w:rPr>
          <w:fldChar w:fldCharType="begin"/>
        </w:r>
        <w:r>
          <w:rPr>
            <w:noProof/>
            <w:webHidden/>
          </w:rPr>
          <w:instrText xml:space="preserve"> PAGEREF _Toc100241554 \h </w:instrText>
        </w:r>
        <w:r>
          <w:rPr>
            <w:noProof/>
            <w:webHidden/>
          </w:rPr>
        </w:r>
        <w:r>
          <w:rPr>
            <w:noProof/>
            <w:webHidden/>
          </w:rPr>
          <w:fldChar w:fldCharType="separate"/>
        </w:r>
        <w:r>
          <w:rPr>
            <w:noProof/>
            <w:webHidden/>
          </w:rPr>
          <w:t>12</w:t>
        </w:r>
        <w:r>
          <w:rPr>
            <w:noProof/>
            <w:webHidden/>
          </w:rPr>
          <w:fldChar w:fldCharType="end"/>
        </w:r>
      </w:hyperlink>
    </w:p>
    <w:p w:rsidR="00A03D52" w:rsidRPr="0069796C" w:rsidRDefault="007D7ECF" w:rsidP="00C81B7C">
      <w:pPr>
        <w:spacing w:before="120"/>
        <w:jc w:val="center"/>
      </w:pPr>
      <w:r w:rsidRPr="0069796C">
        <w:fldChar w:fldCharType="end"/>
      </w:r>
    </w:p>
    <w:p w:rsidR="00C31225" w:rsidRPr="0069796C" w:rsidRDefault="00C31225" w:rsidP="00C31225">
      <w:pPr>
        <w:pStyle w:val="1"/>
        <w:spacing w:line="360" w:lineRule="auto"/>
        <w:rPr>
          <w:rFonts w:ascii="Times New Roman" w:hAnsi="Times New Roman" w:cs="Times New Roman"/>
        </w:rPr>
      </w:pPr>
      <w:bookmarkStart w:id="2" w:name="_Toc100241552"/>
      <w:r w:rsidRPr="0069796C">
        <w:rPr>
          <w:rFonts w:ascii="Times New Roman" w:hAnsi="Times New Roman" w:cs="Times New Roman"/>
        </w:rPr>
        <w:t>1. Постановка задач</w:t>
      </w:r>
      <w:bookmarkEnd w:id="2"/>
    </w:p>
    <w:p w:rsidR="00637AD6" w:rsidRDefault="00637AD6" w:rsidP="00935EA7">
      <w:pPr>
        <w:numPr>
          <w:ilvl w:val="0"/>
          <w:numId w:val="3"/>
        </w:numPr>
        <w:tabs>
          <w:tab w:val="clear" w:pos="390"/>
          <w:tab w:val="num" w:pos="1098"/>
          <w:tab w:val="num" w:pos="1428"/>
        </w:tabs>
        <w:ind w:left="1098"/>
        <w:jc w:val="both"/>
      </w:pPr>
      <w:r>
        <w:t>Выведете имя пользователя и дату начала работы всех сотрудников, нанятых между 14 мая 1990 года и 26 мая 1991 года. Результаты запроса отсортируйте по убыванию дат начала работы.</w:t>
      </w:r>
    </w:p>
    <w:p w:rsidR="00637AD6" w:rsidRDefault="00637AD6" w:rsidP="00935EA7">
      <w:pPr>
        <w:numPr>
          <w:ilvl w:val="0"/>
          <w:numId w:val="3"/>
        </w:numPr>
        <w:tabs>
          <w:tab w:val="clear" w:pos="390"/>
          <w:tab w:val="num" w:pos="1098"/>
          <w:tab w:val="num" w:pos="1428"/>
        </w:tabs>
        <w:ind w:left="1098"/>
        <w:jc w:val="both"/>
      </w:pPr>
      <w:r>
        <w:t xml:space="preserve">Получите список фамилий и заработной платы всех сотрудников отделов 31, 42, и 50, месячный заработок которых не лежит в интервале от 1000 до 2500. </w:t>
      </w:r>
    </w:p>
    <w:p w:rsidR="00637AD6" w:rsidRDefault="00637AD6" w:rsidP="00935EA7">
      <w:pPr>
        <w:numPr>
          <w:ilvl w:val="0"/>
          <w:numId w:val="3"/>
        </w:numPr>
        <w:tabs>
          <w:tab w:val="clear" w:pos="390"/>
          <w:tab w:val="num" w:pos="1098"/>
        </w:tabs>
        <w:ind w:left="1098"/>
        <w:jc w:val="both"/>
      </w:pPr>
      <w:r>
        <w:t>Для каждого сотрудника выведите фамилию, вычислите количество месяцев со дня начала работы до настоящего времени, день недели, когда он был нанят на работу. Результаты отсортируйте по количеству отработанных месяцев. Количество месяцев округлите до целого.</w:t>
      </w:r>
    </w:p>
    <w:p w:rsidR="00637AD6" w:rsidRDefault="00637AD6" w:rsidP="00935EA7">
      <w:pPr>
        <w:numPr>
          <w:ilvl w:val="0"/>
          <w:numId w:val="3"/>
        </w:numPr>
        <w:tabs>
          <w:tab w:val="clear" w:pos="390"/>
          <w:tab w:val="num" w:pos="1098"/>
        </w:tabs>
        <w:ind w:left="1098"/>
        <w:jc w:val="both"/>
      </w:pPr>
      <w:r>
        <w:t>Для каждого сотрудника выведите фамилию, дату найма и дату пересмотра зарплаты, которая приходится на первый понедельник после шести месяцев работы. Формат даты на выводе: «день.месяц.год», например 12.01.2012.</w:t>
      </w:r>
    </w:p>
    <w:p w:rsidR="00637AD6" w:rsidRDefault="00637AD6" w:rsidP="00935EA7">
      <w:pPr>
        <w:numPr>
          <w:ilvl w:val="0"/>
          <w:numId w:val="3"/>
        </w:numPr>
        <w:tabs>
          <w:tab w:val="clear" w:pos="390"/>
          <w:tab w:val="num" w:pos="426"/>
          <w:tab w:val="num" w:pos="1098"/>
        </w:tabs>
        <w:ind w:left="1098"/>
        <w:jc w:val="both"/>
      </w:pPr>
      <w:r>
        <w:t>Выведите минимальную и максимальную заработные платы по всем должностям в алфавитном порядке.</w:t>
      </w:r>
    </w:p>
    <w:p w:rsidR="00637AD6" w:rsidRDefault="00637AD6" w:rsidP="00935EA7">
      <w:pPr>
        <w:numPr>
          <w:ilvl w:val="0"/>
          <w:numId w:val="3"/>
        </w:numPr>
        <w:tabs>
          <w:tab w:val="clear" w:pos="390"/>
          <w:tab w:val="num" w:pos="426"/>
          <w:tab w:val="num" w:pos="1098"/>
        </w:tabs>
        <w:ind w:left="1098"/>
        <w:jc w:val="both"/>
      </w:pPr>
      <w:r>
        <w:t xml:space="preserve">Выведите номер каждого заказа и количество позиций в нем. </w:t>
      </w:r>
    </w:p>
    <w:p w:rsidR="00637AD6" w:rsidRDefault="00637AD6" w:rsidP="00935EA7">
      <w:pPr>
        <w:numPr>
          <w:ilvl w:val="0"/>
          <w:numId w:val="3"/>
        </w:numPr>
        <w:tabs>
          <w:tab w:val="clear" w:pos="390"/>
          <w:tab w:val="num" w:pos="426"/>
          <w:tab w:val="num" w:pos="1098"/>
        </w:tabs>
        <w:ind w:left="1098"/>
        <w:jc w:val="both"/>
      </w:pPr>
      <w:r>
        <w:t>Выведите номер каждого менеджера и заработную плату самого низкооплачиваемого из его подчиненных. Исключите группы с минимальной заработной платой менее 1000. Отсортируйте результаты по размеру заработной платы.</w:t>
      </w:r>
    </w:p>
    <w:p w:rsidR="00637AD6" w:rsidRDefault="00637AD6" w:rsidP="00935EA7">
      <w:pPr>
        <w:numPr>
          <w:ilvl w:val="0"/>
          <w:numId w:val="3"/>
        </w:numPr>
        <w:tabs>
          <w:tab w:val="clear" w:pos="390"/>
          <w:tab w:val="num" w:pos="426"/>
          <w:tab w:val="num" w:pos="1098"/>
        </w:tabs>
        <w:ind w:left="1098"/>
        <w:jc w:val="both"/>
      </w:pPr>
      <w:r>
        <w:t>Для каждого вида товара, заказанного, по крайней мере, три раза, выведите номер этого товара и количество заказов на него. Отсортируйте данные по номерам заказанных товаров.</w:t>
      </w:r>
    </w:p>
    <w:p w:rsidR="00637AD6" w:rsidRDefault="00637AD6" w:rsidP="00935EA7">
      <w:pPr>
        <w:numPr>
          <w:ilvl w:val="0"/>
          <w:numId w:val="3"/>
        </w:numPr>
        <w:tabs>
          <w:tab w:val="clear" w:pos="390"/>
          <w:tab w:val="num" w:pos="426"/>
          <w:tab w:val="num" w:pos="1098"/>
        </w:tabs>
        <w:ind w:left="1098"/>
        <w:jc w:val="both"/>
      </w:pPr>
      <w:r>
        <w:t>Получите список номеров всех регионов с указанием количества отделов в каждом регионе.</w:t>
      </w:r>
    </w:p>
    <w:p w:rsidR="00637AD6" w:rsidRDefault="00637AD6" w:rsidP="00935EA7">
      <w:pPr>
        <w:numPr>
          <w:ilvl w:val="0"/>
          <w:numId w:val="3"/>
        </w:numPr>
        <w:tabs>
          <w:tab w:val="clear" w:pos="390"/>
          <w:tab w:val="num" w:pos="426"/>
          <w:tab w:val="num" w:pos="1098"/>
        </w:tabs>
        <w:ind w:left="1098"/>
        <w:jc w:val="both"/>
      </w:pPr>
      <w:r>
        <w:t>Выведите номер каждого клиента и количество сделанных им заказов.</w:t>
      </w:r>
    </w:p>
    <w:p w:rsidR="00363473" w:rsidRDefault="00363473" w:rsidP="00363473">
      <w:pPr>
        <w:suppressAutoHyphens/>
        <w:ind w:left="1080"/>
        <w:jc w:val="both"/>
      </w:pPr>
    </w:p>
    <w:p w:rsidR="00C81B7C" w:rsidRPr="0069796C" w:rsidRDefault="00C81B7C" w:rsidP="00C31225">
      <w:pPr>
        <w:rPr>
          <w:sz w:val="28"/>
          <w:szCs w:val="28"/>
        </w:rPr>
      </w:pPr>
    </w:p>
    <w:p w:rsidR="00D060BF" w:rsidRPr="0069796C" w:rsidRDefault="00D060BF">
      <w:pPr>
        <w:rPr>
          <w:b/>
          <w:bCs/>
          <w:kern w:val="32"/>
          <w:sz w:val="32"/>
          <w:szCs w:val="32"/>
        </w:rPr>
      </w:pPr>
      <w:r w:rsidRPr="0069796C">
        <w:br w:type="page"/>
      </w:r>
    </w:p>
    <w:p w:rsidR="00C31225" w:rsidRPr="00737B54" w:rsidRDefault="00C31225" w:rsidP="00C31225">
      <w:pPr>
        <w:pStyle w:val="1"/>
        <w:spacing w:line="360" w:lineRule="auto"/>
        <w:rPr>
          <w:rFonts w:ascii="Times New Roman" w:hAnsi="Times New Roman" w:cs="Times New Roman"/>
        </w:rPr>
      </w:pPr>
      <w:bookmarkStart w:id="3" w:name="_Toc100241553"/>
      <w:r w:rsidRPr="0069796C">
        <w:rPr>
          <w:rFonts w:ascii="Times New Roman" w:hAnsi="Times New Roman" w:cs="Times New Roman"/>
        </w:rPr>
        <w:lastRenderedPageBreak/>
        <w:t xml:space="preserve">2. </w:t>
      </w:r>
      <w:r w:rsidR="00D060BF" w:rsidRPr="0069796C">
        <w:rPr>
          <w:rFonts w:ascii="Times New Roman" w:hAnsi="Times New Roman" w:cs="Times New Roman"/>
        </w:rPr>
        <w:t>Реализация задач</w:t>
      </w:r>
      <w:bookmarkEnd w:id="3"/>
    </w:p>
    <w:p w:rsidR="0069796C" w:rsidRDefault="0069796C" w:rsidP="0069796C">
      <w:pPr>
        <w:jc w:val="center"/>
        <w:rPr>
          <w:b/>
          <w:sz w:val="32"/>
        </w:rPr>
      </w:pPr>
      <w:r w:rsidRPr="00737B54">
        <w:rPr>
          <w:b/>
          <w:sz w:val="32"/>
        </w:rPr>
        <w:t xml:space="preserve">1 </w:t>
      </w:r>
      <w:r w:rsidRPr="0069796C">
        <w:rPr>
          <w:b/>
          <w:sz w:val="32"/>
        </w:rPr>
        <w:t>Задание</w:t>
      </w:r>
    </w:p>
    <w:p w:rsidR="007461E8" w:rsidRDefault="007461E8" w:rsidP="00363473">
      <w:pPr>
        <w:rPr>
          <w:b/>
        </w:rPr>
      </w:pPr>
    </w:p>
    <w:p w:rsidR="007461E8" w:rsidRDefault="007461E8" w:rsidP="00363473">
      <w:pPr>
        <w:rPr>
          <w:b/>
        </w:rPr>
      </w:pPr>
    </w:p>
    <w:p w:rsidR="007461E8" w:rsidRPr="007461E8" w:rsidRDefault="007461E8" w:rsidP="00363473">
      <w:r w:rsidRPr="007461E8">
        <w:t xml:space="preserve">Команда для запуска </w:t>
      </w:r>
      <w:r w:rsidRPr="007461E8">
        <w:rPr>
          <w:lang w:val="en-US"/>
        </w:rPr>
        <w:t>js</w:t>
      </w:r>
      <w:r w:rsidR="00637AD6">
        <w:t>-скрипт</w:t>
      </w:r>
      <w:r w:rsidRPr="007461E8">
        <w:t>.</w:t>
      </w:r>
    </w:p>
    <w:p w:rsidR="007461E8" w:rsidRPr="00637AD6" w:rsidRDefault="00637AD6" w:rsidP="00637AD6">
      <w:pPr>
        <w:shd w:val="clear" w:color="auto" w:fill="95B3D7" w:themeFill="accent1" w:themeFillTint="99"/>
        <w:rPr>
          <w:b/>
          <w:lang w:val="en-US"/>
        </w:rPr>
      </w:pPr>
      <w:r w:rsidRPr="00637AD6">
        <w:rPr>
          <w:lang w:val="en-US"/>
        </w:rPr>
        <w:t>load("C:/Users/User/Desktop/BD_2022/lab6/lab6_mongo.js")</w:t>
      </w:r>
    </w:p>
    <w:p w:rsidR="00637AD6" w:rsidRPr="00637AD6" w:rsidRDefault="00637AD6" w:rsidP="007461E8">
      <w:pPr>
        <w:jc w:val="center"/>
        <w:rPr>
          <w:lang w:val="en-US"/>
        </w:rPr>
      </w:pPr>
      <w:r>
        <w:rPr>
          <w:noProof/>
        </w:rPr>
        <w:drawing>
          <wp:inline distT="0" distB="0" distL="0" distR="0" wp14:anchorId="661F2B0D" wp14:editId="7CF64AF5">
            <wp:extent cx="5940425" cy="2787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87650"/>
                    </a:xfrm>
                    <a:prstGeom prst="rect">
                      <a:avLst/>
                    </a:prstGeom>
                  </pic:spPr>
                </pic:pic>
              </a:graphicData>
            </a:graphic>
          </wp:inline>
        </w:drawing>
      </w:r>
    </w:p>
    <w:p w:rsidR="007461E8" w:rsidRPr="007461E8" w:rsidRDefault="007461E8" w:rsidP="007461E8">
      <w:pPr>
        <w:jc w:val="center"/>
      </w:pPr>
      <w:r>
        <w:t>Запуск скрипта</w:t>
      </w:r>
      <w:r w:rsidR="00637AD6">
        <w:t xml:space="preserve"> и созданные коллекции</w:t>
      </w:r>
    </w:p>
    <w:p w:rsidR="007461E8" w:rsidRDefault="007461E8" w:rsidP="00363473">
      <w:pPr>
        <w:rPr>
          <w:b/>
        </w:rPr>
      </w:pPr>
    </w:p>
    <w:p w:rsidR="00AA671D" w:rsidRPr="00AA671D" w:rsidRDefault="00737B54" w:rsidP="00AA671D">
      <w:r w:rsidRPr="007D7285">
        <w:rPr>
          <w:b/>
        </w:rPr>
        <w:t>Запрос</w:t>
      </w:r>
      <w:r w:rsidR="003D49EC" w:rsidRPr="007D7285">
        <w:rPr>
          <w:b/>
        </w:rPr>
        <w:t>:</w:t>
      </w:r>
      <w:r w:rsidR="003D49EC" w:rsidRPr="007D7285">
        <w:t xml:space="preserve"> </w:t>
      </w:r>
      <w:r w:rsidR="00AA671D">
        <w:t>var star</w:t>
      </w:r>
      <w:r w:rsidR="00AA671D" w:rsidRPr="00AA671D">
        <w:t>tDate = new Date("1990-03-14")</w:t>
      </w:r>
    </w:p>
    <w:p w:rsidR="00AA671D" w:rsidRPr="00B14ADB" w:rsidRDefault="00AA671D" w:rsidP="00AA671D">
      <w:pPr>
        <w:rPr>
          <w:lang w:val="en-US"/>
        </w:rPr>
      </w:pPr>
      <w:r w:rsidRPr="00B14ADB">
        <w:rPr>
          <w:lang w:val="en-US"/>
        </w:rPr>
        <w:t>var endDate = new Date("1991-03-26")</w:t>
      </w:r>
    </w:p>
    <w:p w:rsidR="00AA671D" w:rsidRPr="00B14ADB" w:rsidRDefault="00AA671D" w:rsidP="00AA671D">
      <w:pPr>
        <w:rPr>
          <w:lang w:val="en-US"/>
        </w:rPr>
      </w:pPr>
      <w:r w:rsidRPr="00B14ADB">
        <w:rPr>
          <w:lang w:val="en-US"/>
        </w:rPr>
        <w:t>db.Emps.aggregate(</w:t>
      </w:r>
    </w:p>
    <w:p w:rsidR="00AA671D" w:rsidRPr="00B14ADB" w:rsidRDefault="00AA671D" w:rsidP="00AA671D">
      <w:pPr>
        <w:rPr>
          <w:lang w:val="en-US"/>
        </w:rPr>
      </w:pPr>
      <w:r w:rsidRPr="00B14ADB">
        <w:rPr>
          <w:lang w:val="en-US"/>
        </w:rPr>
        <w:t xml:space="preserve">  {$match: {$and: [</w:t>
      </w:r>
    </w:p>
    <w:p w:rsidR="00AA671D" w:rsidRPr="00B14ADB" w:rsidRDefault="00AA671D" w:rsidP="00AA671D">
      <w:pPr>
        <w:rPr>
          <w:lang w:val="en-US"/>
        </w:rPr>
      </w:pPr>
      <w:r w:rsidRPr="00B14ADB">
        <w:rPr>
          <w:lang w:val="en-US"/>
        </w:rPr>
        <w:t xml:space="preserve">    {"start_date": {$gte: startDate}},</w:t>
      </w:r>
    </w:p>
    <w:p w:rsidR="00AA671D" w:rsidRPr="00B14ADB" w:rsidRDefault="00AA671D" w:rsidP="00AA671D">
      <w:pPr>
        <w:rPr>
          <w:lang w:val="en-US"/>
        </w:rPr>
      </w:pPr>
      <w:r w:rsidRPr="00B14ADB">
        <w:rPr>
          <w:lang w:val="en-US"/>
        </w:rPr>
        <w:t xml:space="preserve">    {"start_date": {$lte: endDate}}</w:t>
      </w:r>
    </w:p>
    <w:p w:rsidR="00AA671D" w:rsidRPr="00B14ADB" w:rsidRDefault="00AA671D" w:rsidP="00AA671D">
      <w:pPr>
        <w:rPr>
          <w:lang w:val="en-US"/>
        </w:rPr>
      </w:pPr>
      <w:r w:rsidRPr="00B14ADB">
        <w:rPr>
          <w:lang w:val="en-US"/>
        </w:rPr>
        <w:t xml:space="preserve">    ]}},</w:t>
      </w:r>
    </w:p>
    <w:p w:rsidR="00AA671D" w:rsidRPr="00B14ADB" w:rsidRDefault="00AA671D" w:rsidP="00AA671D">
      <w:pPr>
        <w:rPr>
          <w:lang w:val="en-US"/>
        </w:rPr>
      </w:pPr>
      <w:r w:rsidRPr="00B14ADB">
        <w:rPr>
          <w:lang w:val="en-US"/>
        </w:rPr>
        <w:t xml:space="preserve">  {$project:{</w:t>
      </w:r>
    </w:p>
    <w:p w:rsidR="00AA671D" w:rsidRPr="00B14ADB" w:rsidRDefault="00AA671D" w:rsidP="00AA671D">
      <w:pPr>
        <w:rPr>
          <w:lang w:val="en-US"/>
        </w:rPr>
      </w:pPr>
      <w:r w:rsidRPr="00B14ADB">
        <w:rPr>
          <w:lang w:val="en-US"/>
        </w:rPr>
        <w:t xml:space="preserve">    _id:0, userid: 1, start_date: 1</w:t>
      </w:r>
    </w:p>
    <w:p w:rsidR="00AA671D" w:rsidRPr="00B14ADB" w:rsidRDefault="00AA671D" w:rsidP="00AA671D">
      <w:pPr>
        <w:rPr>
          <w:lang w:val="en-US"/>
        </w:rPr>
      </w:pPr>
      <w:r w:rsidRPr="00B14ADB">
        <w:rPr>
          <w:lang w:val="en-US"/>
        </w:rPr>
        <w:t xml:space="preserve">  }},</w:t>
      </w:r>
    </w:p>
    <w:p w:rsidR="00AA671D" w:rsidRPr="00B14ADB" w:rsidRDefault="00AA671D" w:rsidP="00AA671D">
      <w:pPr>
        <w:rPr>
          <w:lang w:val="en-US"/>
        </w:rPr>
      </w:pPr>
      <w:r w:rsidRPr="00B14ADB">
        <w:rPr>
          <w:lang w:val="en-US"/>
        </w:rPr>
        <w:t xml:space="preserve">  {$sort: {start_date: -1}}</w:t>
      </w:r>
    </w:p>
    <w:p w:rsidR="00AA671D" w:rsidRPr="00AA671D" w:rsidRDefault="00AA671D" w:rsidP="00AA671D">
      <w:r w:rsidRPr="00B14ADB">
        <w:rPr>
          <w:lang w:val="en-US"/>
        </w:rPr>
        <w:t xml:space="preserve">  </w:t>
      </w:r>
      <w:r w:rsidRPr="00AA671D">
        <w:t>)</w:t>
      </w:r>
    </w:p>
    <w:p w:rsidR="007D7285" w:rsidRPr="007D7285" w:rsidRDefault="007D7285" w:rsidP="007D7285"/>
    <w:p w:rsidR="00363473" w:rsidRPr="00363473" w:rsidRDefault="00363473" w:rsidP="007D7285"/>
    <w:p w:rsidR="00737B54" w:rsidRPr="003D49EC" w:rsidRDefault="00737B54" w:rsidP="00737B54"/>
    <w:p w:rsidR="00CC3276" w:rsidRPr="00CC3276" w:rsidRDefault="00AA671D" w:rsidP="00783E5A">
      <w:pPr>
        <w:jc w:val="center"/>
        <w:rPr>
          <w:sz w:val="32"/>
        </w:rPr>
      </w:pPr>
      <w:r>
        <w:rPr>
          <w:noProof/>
        </w:rPr>
        <w:lastRenderedPageBreak/>
        <w:drawing>
          <wp:inline distT="0" distB="0" distL="0" distR="0" wp14:anchorId="3D208DC4" wp14:editId="79AB5530">
            <wp:extent cx="5940425" cy="3629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29660"/>
                    </a:xfrm>
                    <a:prstGeom prst="rect">
                      <a:avLst/>
                    </a:prstGeom>
                  </pic:spPr>
                </pic:pic>
              </a:graphicData>
            </a:graphic>
          </wp:inline>
        </w:drawing>
      </w:r>
    </w:p>
    <w:p w:rsidR="00737B54" w:rsidRPr="00AA671D" w:rsidRDefault="00737B54" w:rsidP="00737B54">
      <w:pPr>
        <w:jc w:val="center"/>
        <w:rPr>
          <w:sz w:val="32"/>
        </w:rPr>
      </w:pPr>
      <w:r>
        <w:rPr>
          <w:sz w:val="32"/>
        </w:rPr>
        <w:t xml:space="preserve">Вывод </w:t>
      </w:r>
      <w:r w:rsidR="00AA671D">
        <w:rPr>
          <w:sz w:val="32"/>
        </w:rPr>
        <w:t>имени пользователя нанятых между 14 мая 1990-о года и 26 мая 199-м годом.</w:t>
      </w:r>
    </w:p>
    <w:p w:rsidR="00CC3276" w:rsidRPr="00737B54" w:rsidRDefault="00CC3276" w:rsidP="00783E5A">
      <w:pPr>
        <w:jc w:val="center"/>
        <w:rPr>
          <w:sz w:val="32"/>
        </w:rPr>
      </w:pPr>
    </w:p>
    <w:p w:rsidR="00CC3276" w:rsidRPr="00737B54" w:rsidRDefault="00CC3276" w:rsidP="00783E5A">
      <w:pPr>
        <w:jc w:val="center"/>
        <w:rPr>
          <w:sz w:val="32"/>
        </w:rPr>
      </w:pPr>
    </w:p>
    <w:p w:rsidR="00CC3276" w:rsidRDefault="00CC3276" w:rsidP="00783E5A">
      <w:pPr>
        <w:jc w:val="center"/>
        <w:rPr>
          <w:sz w:val="32"/>
        </w:rPr>
      </w:pPr>
    </w:p>
    <w:p w:rsidR="007D7285" w:rsidRPr="00737B54" w:rsidRDefault="007D7285" w:rsidP="00783E5A">
      <w:pPr>
        <w:jc w:val="center"/>
        <w:rPr>
          <w:sz w:val="32"/>
        </w:rPr>
      </w:pPr>
    </w:p>
    <w:p w:rsidR="00CC3276" w:rsidRDefault="00CC3276" w:rsidP="00CC3276">
      <w:pPr>
        <w:jc w:val="center"/>
        <w:rPr>
          <w:b/>
          <w:sz w:val="32"/>
        </w:rPr>
      </w:pPr>
      <w:r w:rsidRPr="003D49EC">
        <w:rPr>
          <w:b/>
          <w:sz w:val="32"/>
        </w:rPr>
        <w:t xml:space="preserve">2 </w:t>
      </w:r>
      <w:r w:rsidRPr="0069796C">
        <w:rPr>
          <w:b/>
          <w:sz w:val="32"/>
        </w:rPr>
        <w:t>Задание</w:t>
      </w:r>
    </w:p>
    <w:p w:rsidR="004900D5" w:rsidRPr="004900D5" w:rsidRDefault="004900D5" w:rsidP="004900D5">
      <w:pPr>
        <w:rPr>
          <w:sz w:val="32"/>
        </w:rPr>
      </w:pPr>
    </w:p>
    <w:p w:rsidR="0089444C" w:rsidRPr="0089444C" w:rsidRDefault="004900D5" w:rsidP="0089444C">
      <w:r w:rsidRPr="007D7285">
        <w:rPr>
          <w:b/>
        </w:rPr>
        <w:t>Запрос:</w:t>
      </w:r>
      <w:r w:rsidRPr="007D7285">
        <w:t xml:space="preserve"> </w:t>
      </w:r>
      <w:r w:rsidR="0089444C" w:rsidRPr="0089444C">
        <w:t>db.Emps.aggregate(</w:t>
      </w:r>
    </w:p>
    <w:p w:rsidR="0089444C" w:rsidRPr="00B14ADB" w:rsidRDefault="0089444C" w:rsidP="0089444C">
      <w:pPr>
        <w:rPr>
          <w:lang w:val="en-US"/>
        </w:rPr>
      </w:pPr>
      <w:r w:rsidRPr="0089444C">
        <w:t xml:space="preserve">  </w:t>
      </w:r>
      <w:r w:rsidRPr="00B14ADB">
        <w:rPr>
          <w:lang w:val="en-US"/>
        </w:rPr>
        <w:t>{$match: {$or: [{"dept.number": 31}, {"dept.number": 42}, {"dept.number": 50}]}},</w:t>
      </w:r>
    </w:p>
    <w:p w:rsidR="0089444C" w:rsidRPr="00B14ADB" w:rsidRDefault="0089444C" w:rsidP="0089444C">
      <w:pPr>
        <w:rPr>
          <w:lang w:val="en-US"/>
        </w:rPr>
      </w:pPr>
      <w:r w:rsidRPr="00B14ADB">
        <w:rPr>
          <w:lang w:val="en-US"/>
        </w:rPr>
        <w:t xml:space="preserve">  {$match: {$and: [{salary: {$gte: 1000}}, {salary: {$lte: 2500}}]}},</w:t>
      </w:r>
    </w:p>
    <w:p w:rsidR="0089444C" w:rsidRPr="00B14ADB" w:rsidRDefault="0089444C" w:rsidP="0089444C">
      <w:pPr>
        <w:rPr>
          <w:lang w:val="en-US"/>
        </w:rPr>
      </w:pPr>
      <w:r w:rsidRPr="00B14ADB">
        <w:rPr>
          <w:lang w:val="en-US"/>
        </w:rPr>
        <w:t xml:space="preserve">  {$project: {_id: 0, last_name: 1, salary: 1, "dept.number": 1}}</w:t>
      </w:r>
    </w:p>
    <w:p w:rsidR="0089444C" w:rsidRPr="0089444C" w:rsidRDefault="0089444C" w:rsidP="0089444C">
      <w:r w:rsidRPr="00B14ADB">
        <w:rPr>
          <w:lang w:val="en-US"/>
        </w:rPr>
        <w:t xml:space="preserve">  </w:t>
      </w:r>
      <w:r w:rsidRPr="0089444C">
        <w:t>)</w:t>
      </w:r>
    </w:p>
    <w:p w:rsidR="004900D5" w:rsidRDefault="004900D5" w:rsidP="007D7285"/>
    <w:p w:rsidR="0089444C" w:rsidRDefault="0089444C" w:rsidP="007D7285"/>
    <w:p w:rsidR="0089444C" w:rsidRDefault="0089444C" w:rsidP="007D7285"/>
    <w:p w:rsidR="0089444C" w:rsidRPr="007D7285" w:rsidRDefault="0089444C" w:rsidP="007D7285"/>
    <w:p w:rsidR="00F8476A" w:rsidRPr="004900D5" w:rsidRDefault="00F8476A" w:rsidP="004900D5">
      <w:pPr>
        <w:rPr>
          <w:sz w:val="32"/>
        </w:rPr>
      </w:pPr>
    </w:p>
    <w:p w:rsidR="00CC3276" w:rsidRPr="00CC3276" w:rsidRDefault="0089444C" w:rsidP="00CC3276">
      <w:pPr>
        <w:rPr>
          <w:sz w:val="32"/>
        </w:rPr>
      </w:pPr>
      <w:r>
        <w:rPr>
          <w:noProof/>
        </w:rPr>
        <w:lastRenderedPageBreak/>
        <w:drawing>
          <wp:inline distT="0" distB="0" distL="0" distR="0" wp14:anchorId="092BE9CE" wp14:editId="2F775257">
            <wp:extent cx="5940425" cy="20034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03425"/>
                    </a:xfrm>
                    <a:prstGeom prst="rect">
                      <a:avLst/>
                    </a:prstGeom>
                  </pic:spPr>
                </pic:pic>
              </a:graphicData>
            </a:graphic>
          </wp:inline>
        </w:drawing>
      </w:r>
    </w:p>
    <w:p w:rsidR="00726DBE" w:rsidRDefault="004D33AD" w:rsidP="004D33AD">
      <w:pPr>
        <w:jc w:val="center"/>
        <w:rPr>
          <w:sz w:val="32"/>
        </w:rPr>
      </w:pPr>
      <w:r>
        <w:rPr>
          <w:sz w:val="32"/>
        </w:rPr>
        <w:t xml:space="preserve">Вывод </w:t>
      </w:r>
      <w:r w:rsidR="007D7285">
        <w:rPr>
          <w:sz w:val="32"/>
        </w:rPr>
        <w:t xml:space="preserve">списка </w:t>
      </w:r>
      <w:r w:rsidR="0089444C">
        <w:rPr>
          <w:sz w:val="32"/>
        </w:rPr>
        <w:t>фамилий и заработной платы всех сотрудников отделов 31, 42, 50 и заработная плата лежит в интервале от 1000 до 2500.</w:t>
      </w: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Default="00726DBE" w:rsidP="004D33AD">
      <w:pPr>
        <w:jc w:val="center"/>
        <w:rPr>
          <w:sz w:val="32"/>
        </w:rPr>
      </w:pPr>
    </w:p>
    <w:p w:rsidR="00726DBE" w:rsidRPr="00CC3276" w:rsidRDefault="00726DBE" w:rsidP="004D33AD">
      <w:pPr>
        <w:jc w:val="center"/>
        <w:rPr>
          <w:sz w:val="32"/>
        </w:rPr>
      </w:pPr>
    </w:p>
    <w:p w:rsidR="00726DBE" w:rsidRDefault="00CC3276" w:rsidP="00D0364E">
      <w:pPr>
        <w:jc w:val="center"/>
        <w:rPr>
          <w:noProof/>
        </w:rPr>
      </w:pPr>
      <w:r w:rsidRPr="00737B54">
        <w:rPr>
          <w:b/>
          <w:sz w:val="32"/>
        </w:rPr>
        <w:t xml:space="preserve">3 </w:t>
      </w:r>
      <w:r w:rsidRPr="0069796C">
        <w:rPr>
          <w:b/>
          <w:sz w:val="32"/>
        </w:rPr>
        <w:t>Задание</w:t>
      </w:r>
      <w:r w:rsidR="00726DBE" w:rsidRPr="00726DBE">
        <w:rPr>
          <w:noProof/>
        </w:rPr>
        <w:t xml:space="preserve"> </w:t>
      </w:r>
    </w:p>
    <w:p w:rsidR="002D637F" w:rsidRPr="002D637F" w:rsidRDefault="00726DBE" w:rsidP="002D637F">
      <w:r w:rsidRPr="00C926F2">
        <w:rPr>
          <w:b/>
        </w:rPr>
        <w:t>Запрос</w:t>
      </w:r>
      <w:r w:rsidRPr="00B14ADB">
        <w:rPr>
          <w:b/>
        </w:rPr>
        <w:t>:</w:t>
      </w:r>
      <w:r w:rsidRPr="00B14ADB">
        <w:t xml:space="preserve"> </w:t>
      </w:r>
      <w:r w:rsidR="002D637F" w:rsidRPr="002D637F">
        <w:t>db.Emps.aggregate(</w:t>
      </w:r>
    </w:p>
    <w:p w:rsidR="002D637F" w:rsidRPr="00B14ADB" w:rsidRDefault="002D637F" w:rsidP="002D637F">
      <w:pPr>
        <w:rPr>
          <w:lang w:val="en-US"/>
        </w:rPr>
      </w:pPr>
      <w:r w:rsidRPr="002D637F">
        <w:t xml:space="preserve">  </w:t>
      </w:r>
      <w:r w:rsidRPr="00B14ADB">
        <w:rPr>
          <w:lang w:val="en-US"/>
        </w:rPr>
        <w:t xml:space="preserve">{$project: {_id: 0, </w:t>
      </w:r>
    </w:p>
    <w:p w:rsidR="002D637F" w:rsidRPr="00B14ADB" w:rsidRDefault="002D637F" w:rsidP="002D637F">
      <w:pPr>
        <w:rPr>
          <w:lang w:val="en-US"/>
        </w:rPr>
      </w:pPr>
      <w:r w:rsidRPr="00B14ADB">
        <w:rPr>
          <w:lang w:val="en-US"/>
        </w:rPr>
        <w:t xml:space="preserve">  countMonth: {$dateDiff: {</w:t>
      </w:r>
    </w:p>
    <w:p w:rsidR="002D637F" w:rsidRPr="00B14ADB" w:rsidRDefault="002D637F" w:rsidP="002D637F">
      <w:pPr>
        <w:rPr>
          <w:lang w:val="en-US"/>
        </w:rPr>
      </w:pPr>
      <w:r w:rsidRPr="00B14ADB">
        <w:rPr>
          <w:lang w:val="en-US"/>
        </w:rPr>
        <w:t xml:space="preserve">    startDate: "$start_date",</w:t>
      </w:r>
    </w:p>
    <w:p w:rsidR="002D637F" w:rsidRPr="00B14ADB" w:rsidRDefault="002D637F" w:rsidP="002D637F">
      <w:pPr>
        <w:rPr>
          <w:lang w:val="en-US"/>
        </w:rPr>
      </w:pPr>
      <w:r w:rsidRPr="00B14ADB">
        <w:rPr>
          <w:lang w:val="en-US"/>
        </w:rPr>
        <w:t xml:space="preserve">    endDate: new Date(), </w:t>
      </w:r>
    </w:p>
    <w:p w:rsidR="002D637F" w:rsidRPr="00B14ADB" w:rsidRDefault="002D637F" w:rsidP="002D637F">
      <w:pPr>
        <w:rPr>
          <w:lang w:val="en-US"/>
        </w:rPr>
      </w:pPr>
      <w:r w:rsidRPr="00B14ADB">
        <w:rPr>
          <w:lang w:val="en-US"/>
        </w:rPr>
        <w:t xml:space="preserve">    unit: "month"}}, </w:t>
      </w:r>
    </w:p>
    <w:p w:rsidR="002D637F" w:rsidRPr="00B14ADB" w:rsidRDefault="002D637F" w:rsidP="002D637F">
      <w:pPr>
        <w:rPr>
          <w:lang w:val="en-US"/>
        </w:rPr>
      </w:pPr>
      <w:r w:rsidRPr="00B14ADB">
        <w:rPr>
          <w:lang w:val="en-US"/>
        </w:rPr>
        <w:t xml:space="preserve">  dayOfWeek: {$dayOfWeek: "$start_date"},</w:t>
      </w:r>
    </w:p>
    <w:p w:rsidR="002D637F" w:rsidRPr="00B14ADB" w:rsidRDefault="002D637F" w:rsidP="002D637F">
      <w:pPr>
        <w:rPr>
          <w:lang w:val="en-US"/>
        </w:rPr>
      </w:pPr>
      <w:r w:rsidRPr="00B14ADB">
        <w:rPr>
          <w:lang w:val="en-US"/>
        </w:rPr>
        <w:t xml:space="preserve">  last_name: 1    </w:t>
      </w:r>
    </w:p>
    <w:p w:rsidR="002D637F" w:rsidRPr="002D637F" w:rsidRDefault="002D637F" w:rsidP="002D637F">
      <w:r w:rsidRPr="00B14ADB">
        <w:rPr>
          <w:lang w:val="en-US"/>
        </w:rPr>
        <w:t xml:space="preserve">  </w:t>
      </w:r>
      <w:r w:rsidRPr="002D637F">
        <w:t>}},</w:t>
      </w:r>
    </w:p>
    <w:p w:rsidR="002D637F" w:rsidRPr="002D637F" w:rsidRDefault="002D637F" w:rsidP="002D637F">
      <w:r w:rsidRPr="002D637F">
        <w:t xml:space="preserve">  {$sort: {countMonth: 1}}</w:t>
      </w:r>
    </w:p>
    <w:p w:rsidR="002D637F" w:rsidRPr="002D637F" w:rsidRDefault="002D637F" w:rsidP="002D637F">
      <w:r w:rsidRPr="002D637F">
        <w:t xml:space="preserve">  </w:t>
      </w:r>
    </w:p>
    <w:p w:rsidR="002D637F" w:rsidRPr="002D637F" w:rsidRDefault="002D637F" w:rsidP="002D637F">
      <w:r w:rsidRPr="002D637F">
        <w:t xml:space="preserve">  )</w:t>
      </w:r>
    </w:p>
    <w:p w:rsidR="00C926F2" w:rsidRPr="00C926F2" w:rsidRDefault="00C926F2" w:rsidP="00C926F2"/>
    <w:p w:rsidR="00C926F2" w:rsidRPr="00C926F2" w:rsidRDefault="00C926F2" w:rsidP="00C926F2"/>
    <w:p w:rsidR="00726DBE" w:rsidRPr="00726DBE" w:rsidRDefault="00726DBE" w:rsidP="00C926F2"/>
    <w:p w:rsidR="00726DBE" w:rsidRPr="00726DBE" w:rsidRDefault="00726DBE" w:rsidP="00726DBE">
      <w:pPr>
        <w:rPr>
          <w:noProof/>
        </w:rPr>
      </w:pPr>
    </w:p>
    <w:p w:rsidR="00CC3276" w:rsidRDefault="002D637F" w:rsidP="00D0364E">
      <w:pPr>
        <w:jc w:val="center"/>
        <w:rPr>
          <w:b/>
          <w:sz w:val="32"/>
        </w:rPr>
      </w:pPr>
      <w:r>
        <w:rPr>
          <w:noProof/>
        </w:rPr>
        <w:lastRenderedPageBreak/>
        <w:drawing>
          <wp:inline distT="0" distB="0" distL="0" distR="0" wp14:anchorId="66C4415E" wp14:editId="34004EAE">
            <wp:extent cx="5940425" cy="54133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413375"/>
                    </a:xfrm>
                    <a:prstGeom prst="rect">
                      <a:avLst/>
                    </a:prstGeom>
                  </pic:spPr>
                </pic:pic>
              </a:graphicData>
            </a:graphic>
          </wp:inline>
        </w:drawing>
      </w:r>
    </w:p>
    <w:p w:rsidR="00726DBE" w:rsidRPr="001B1B43" w:rsidRDefault="00C926F2" w:rsidP="00C926F2">
      <w:pPr>
        <w:suppressAutoHyphens/>
        <w:spacing w:line="288" w:lineRule="auto"/>
        <w:ind w:left="720"/>
        <w:jc w:val="center"/>
      </w:pPr>
      <w:r>
        <w:rPr>
          <w:sz w:val="32"/>
        </w:rPr>
        <w:t xml:space="preserve">Вывод </w:t>
      </w:r>
      <w:r w:rsidR="002D637F">
        <w:rPr>
          <w:sz w:val="32"/>
        </w:rPr>
        <w:t>фамилий сотрудников, количества месяцев с начала работы и дня недели устройства на работу</w:t>
      </w:r>
    </w:p>
    <w:p w:rsidR="00D0364E" w:rsidRDefault="00D0364E" w:rsidP="00D0364E">
      <w:pPr>
        <w:jc w:val="center"/>
        <w:rPr>
          <w:sz w:val="32"/>
        </w:rPr>
      </w:pPr>
    </w:p>
    <w:p w:rsidR="00D0364E" w:rsidRDefault="00D0364E" w:rsidP="00D0364E">
      <w:pPr>
        <w:jc w:val="center"/>
        <w:rPr>
          <w:sz w:val="32"/>
        </w:rPr>
      </w:pPr>
    </w:p>
    <w:p w:rsidR="00D0364E" w:rsidRDefault="00D0364E" w:rsidP="00D0364E">
      <w:pPr>
        <w:jc w:val="center"/>
        <w:rPr>
          <w:sz w:val="32"/>
        </w:rPr>
      </w:pPr>
    </w:p>
    <w:p w:rsidR="00D0364E" w:rsidRPr="00D0364E" w:rsidRDefault="00D0364E" w:rsidP="00D0364E">
      <w:pPr>
        <w:jc w:val="center"/>
        <w:rPr>
          <w:sz w:val="32"/>
        </w:rPr>
      </w:pPr>
    </w:p>
    <w:p w:rsidR="00A37FD3" w:rsidRPr="00737B54" w:rsidRDefault="00A37FD3" w:rsidP="00CC3276">
      <w:pPr>
        <w:jc w:val="center"/>
        <w:rPr>
          <w:sz w:val="32"/>
        </w:rPr>
      </w:pPr>
    </w:p>
    <w:p w:rsidR="00A37FD3" w:rsidRPr="00737B54" w:rsidRDefault="00A37FD3" w:rsidP="00CC3276">
      <w:pPr>
        <w:jc w:val="center"/>
        <w:rPr>
          <w:sz w:val="32"/>
        </w:rPr>
      </w:pPr>
    </w:p>
    <w:p w:rsidR="00726DBE" w:rsidRPr="005F291E" w:rsidRDefault="00726DBE" w:rsidP="00726DBE">
      <w:pPr>
        <w:jc w:val="center"/>
        <w:rPr>
          <w:noProof/>
        </w:rPr>
      </w:pPr>
      <w:r w:rsidRPr="005F291E">
        <w:rPr>
          <w:b/>
          <w:sz w:val="32"/>
        </w:rPr>
        <w:t xml:space="preserve">4 </w:t>
      </w:r>
      <w:r w:rsidRPr="0069796C">
        <w:rPr>
          <w:b/>
          <w:sz w:val="32"/>
        </w:rPr>
        <w:t>Задание</w:t>
      </w:r>
      <w:r w:rsidRPr="005F291E">
        <w:rPr>
          <w:noProof/>
        </w:rPr>
        <w:t xml:space="preserve"> </w:t>
      </w: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Default="00B14ADB" w:rsidP="007F184C">
      <w:pPr>
        <w:rPr>
          <w:b/>
        </w:rPr>
      </w:pPr>
    </w:p>
    <w:p w:rsidR="00B14ADB" w:rsidRPr="00B14ADB" w:rsidRDefault="00726DBE" w:rsidP="00B14ADB">
      <w:r w:rsidRPr="007F184C">
        <w:rPr>
          <w:b/>
        </w:rPr>
        <w:lastRenderedPageBreak/>
        <w:t>Запрос</w:t>
      </w:r>
      <w:r w:rsidRPr="005F291E">
        <w:rPr>
          <w:b/>
        </w:rPr>
        <w:t>:</w:t>
      </w:r>
      <w:r w:rsidRPr="005F291E">
        <w:t xml:space="preserve"> </w:t>
      </w:r>
      <w:r w:rsidR="00B14ADB" w:rsidRPr="00B14ADB">
        <w:t>db.Emps.aggregate([</w:t>
      </w:r>
    </w:p>
    <w:p w:rsidR="00B14ADB" w:rsidRPr="005F291E" w:rsidRDefault="00B14ADB" w:rsidP="00B14ADB">
      <w:pPr>
        <w:rPr>
          <w:lang w:val="en-US"/>
        </w:rPr>
      </w:pPr>
      <w:r w:rsidRPr="00B14ADB">
        <w:t xml:space="preserve">  </w:t>
      </w:r>
      <w:r w:rsidRPr="005F291E">
        <w:rPr>
          <w:lang w:val="en-US"/>
        </w:rPr>
        <w:t>{$project:{</w:t>
      </w:r>
    </w:p>
    <w:p w:rsidR="00B14ADB" w:rsidRPr="005F291E" w:rsidRDefault="00B14ADB" w:rsidP="00B14ADB">
      <w:pPr>
        <w:rPr>
          <w:lang w:val="en-US"/>
        </w:rPr>
      </w:pPr>
      <w:r w:rsidRPr="005F291E">
        <w:rPr>
          <w:lang w:val="en-US"/>
        </w:rPr>
        <w:t xml:space="preserve">    _id: 0,</w:t>
      </w:r>
    </w:p>
    <w:p w:rsidR="00B14ADB" w:rsidRPr="00B14ADB" w:rsidRDefault="00B14ADB" w:rsidP="00B14ADB">
      <w:pPr>
        <w:rPr>
          <w:lang w:val="en-US"/>
        </w:rPr>
      </w:pPr>
      <w:r w:rsidRPr="00B14ADB">
        <w:rPr>
          <w:lang w:val="en-US"/>
        </w:rPr>
        <w:t xml:space="preserve">    start_date: {$dateToString: {date: "$start_date", format: "%d.%m.%Y"}},</w:t>
      </w:r>
    </w:p>
    <w:p w:rsidR="00B14ADB" w:rsidRPr="005F291E" w:rsidRDefault="00B14ADB" w:rsidP="00B14ADB">
      <w:pPr>
        <w:rPr>
          <w:lang w:val="en-US"/>
        </w:rPr>
      </w:pPr>
      <w:r w:rsidRPr="00B14ADB">
        <w:rPr>
          <w:lang w:val="en-US"/>
        </w:rPr>
        <w:t xml:space="preserve">    </w:t>
      </w:r>
      <w:r w:rsidRPr="005F291E">
        <w:rPr>
          <w:lang w:val="en-US"/>
        </w:rPr>
        <w:t>last_name: 1,</w:t>
      </w:r>
    </w:p>
    <w:p w:rsidR="00B14ADB" w:rsidRPr="005F291E" w:rsidRDefault="00B14ADB" w:rsidP="00B14ADB">
      <w:pPr>
        <w:rPr>
          <w:lang w:val="en-US"/>
        </w:rPr>
      </w:pPr>
      <w:r w:rsidRPr="005F291E">
        <w:rPr>
          <w:lang w:val="en-US"/>
        </w:rPr>
        <w:t xml:space="preserve">    dateMonday: {</w:t>
      </w:r>
    </w:p>
    <w:p w:rsidR="00B14ADB" w:rsidRPr="005F291E" w:rsidRDefault="00B14ADB" w:rsidP="00B14ADB">
      <w:pPr>
        <w:rPr>
          <w:lang w:val="en-US"/>
        </w:rPr>
      </w:pPr>
      <w:r w:rsidRPr="005F291E">
        <w:rPr>
          <w:lang w:val="en-US"/>
        </w:rPr>
        <w:t xml:space="preserve">      $dateToString: {</w:t>
      </w:r>
    </w:p>
    <w:p w:rsidR="00B14ADB" w:rsidRPr="005F291E" w:rsidRDefault="00B14ADB" w:rsidP="00B14ADB">
      <w:pPr>
        <w:rPr>
          <w:lang w:val="en-US"/>
        </w:rPr>
      </w:pPr>
      <w:r w:rsidRPr="005F291E">
        <w:rPr>
          <w:lang w:val="en-US"/>
        </w:rPr>
        <w:t xml:space="preserve">        date: {$dateFromParts: {</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t>"year": {$year: "$start_date"},</w:t>
      </w:r>
    </w:p>
    <w:p w:rsidR="00B14ADB" w:rsidRPr="00B14ADB" w:rsidRDefault="00B14ADB" w:rsidP="00B14ADB">
      <w:pPr>
        <w:rPr>
          <w:lang w:val="en-US"/>
        </w:rPr>
      </w:pPr>
      <w:r w:rsidRPr="005F291E">
        <w:rPr>
          <w:lang w:val="en-US"/>
        </w:rPr>
        <w:t xml:space="preserve">      </w:t>
      </w:r>
      <w:r w:rsidRPr="005F291E">
        <w:rPr>
          <w:lang w:val="en-US"/>
        </w:rPr>
        <w:tab/>
      </w:r>
      <w:r w:rsidRPr="005F291E">
        <w:rPr>
          <w:lang w:val="en-US"/>
        </w:rPr>
        <w:tab/>
      </w:r>
      <w:r w:rsidRPr="00B14ADB">
        <w:rPr>
          <w:lang w:val="en-US"/>
        </w:rPr>
        <w:t>"month": {$sum: [{$month: "$start_date"}, 6]},</w:t>
      </w:r>
    </w:p>
    <w:p w:rsidR="00B14ADB" w:rsidRPr="005F291E" w:rsidRDefault="00B14ADB" w:rsidP="00B14ADB">
      <w:pPr>
        <w:rPr>
          <w:lang w:val="en-US"/>
        </w:rPr>
      </w:pPr>
      <w:r w:rsidRPr="00B14ADB">
        <w:rPr>
          <w:lang w:val="en-US"/>
        </w:rPr>
        <w:t xml:space="preserve">      </w:t>
      </w:r>
      <w:r>
        <w:rPr>
          <w:lang w:val="en-US"/>
        </w:rPr>
        <w:tab/>
      </w:r>
      <w:r>
        <w:rPr>
          <w:lang w:val="en-US"/>
        </w:rPr>
        <w:tab/>
      </w:r>
      <w:r w:rsidRPr="005F291E">
        <w:rPr>
          <w:lang w:val="en-US"/>
        </w:rPr>
        <w:t xml:space="preserve">"day": {$sum: [1, </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t xml:space="preserve">   {$mod: [</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r>
      <w:r>
        <w:rPr>
          <w:lang w:val="en-US"/>
        </w:rPr>
        <w:t xml:space="preserve">   </w:t>
      </w:r>
      <w:r>
        <w:rPr>
          <w:lang w:val="en-US"/>
        </w:rPr>
        <w:tab/>
      </w:r>
      <w:r w:rsidRPr="005F291E">
        <w:rPr>
          <w:lang w:val="en-US"/>
        </w:rPr>
        <w:t>{$multiply: [-1,</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r>
      <w:r w:rsidRPr="005F291E">
        <w:rPr>
          <w:lang w:val="en-US"/>
        </w:rPr>
        <w:tab/>
      </w:r>
      <w:r w:rsidRPr="005F291E">
        <w:rPr>
          <w:lang w:val="en-US"/>
        </w:rPr>
        <w:tab/>
        <w:t xml:space="preserve">{$sum: [-9, </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r>
      <w:r w:rsidRPr="005F291E">
        <w:rPr>
          <w:lang w:val="en-US"/>
        </w:rPr>
        <w:tab/>
      </w:r>
      <w:r w:rsidRPr="005F291E">
        <w:rPr>
          <w:lang w:val="en-US"/>
        </w:rPr>
        <w:tab/>
        <w:t>{$dayOfWeek:  {$dateFromParts: {</w:t>
      </w:r>
    </w:p>
    <w:p w:rsidR="00B14ADB" w:rsidRPr="005F291E"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r>
      <w:r w:rsidRPr="005F291E">
        <w:rPr>
          <w:lang w:val="en-US"/>
        </w:rPr>
        <w:tab/>
      </w:r>
      <w:r w:rsidRPr="005F291E">
        <w:rPr>
          <w:lang w:val="en-US"/>
        </w:rPr>
        <w:tab/>
        <w:t xml:space="preserve">      "year": {$year: "$start_date"},</w:t>
      </w:r>
    </w:p>
    <w:p w:rsidR="00B14ADB" w:rsidRPr="00B14ADB" w:rsidRDefault="00B14ADB" w:rsidP="00B14ADB">
      <w:pPr>
        <w:rPr>
          <w:lang w:val="en-US"/>
        </w:rPr>
      </w:pPr>
      <w:r w:rsidRPr="005F291E">
        <w:rPr>
          <w:lang w:val="en-US"/>
        </w:rPr>
        <w:t xml:space="preserve">                  </w:t>
      </w:r>
      <w:r w:rsidRPr="005F291E">
        <w:rPr>
          <w:lang w:val="en-US"/>
        </w:rPr>
        <w:tab/>
      </w:r>
      <w:r w:rsidRPr="005F291E">
        <w:rPr>
          <w:lang w:val="en-US"/>
        </w:rPr>
        <w:tab/>
      </w:r>
      <w:r w:rsidRPr="005F291E">
        <w:rPr>
          <w:lang w:val="en-US"/>
        </w:rPr>
        <w:tab/>
      </w:r>
      <w:r w:rsidRPr="005F291E">
        <w:rPr>
          <w:lang w:val="en-US"/>
        </w:rPr>
        <w:tab/>
      </w:r>
      <w:r w:rsidRPr="005F291E">
        <w:rPr>
          <w:lang w:val="en-US"/>
        </w:rPr>
        <w:tab/>
      </w:r>
      <w:r>
        <w:rPr>
          <w:lang w:val="en-US"/>
        </w:rPr>
        <w:t xml:space="preserve">      </w:t>
      </w:r>
      <w:r w:rsidRPr="00B14ADB">
        <w:rPr>
          <w:lang w:val="en-US"/>
        </w:rPr>
        <w:t>"month": {$sum: [{$month: "$start_date"}, 6]}</w:t>
      </w:r>
    </w:p>
    <w:p w:rsidR="00B14ADB" w:rsidRDefault="00B14ADB" w:rsidP="00B14ADB">
      <w:pPr>
        <w:ind w:left="3540" w:firstLine="765"/>
      </w:pPr>
      <w:r w:rsidRPr="00B14ADB">
        <w:t>}</w:t>
      </w:r>
      <w:r w:rsidRPr="00B14ADB">
        <w:br/>
        <w:t>}</w:t>
      </w:r>
    </w:p>
    <w:p w:rsidR="00B14ADB" w:rsidRPr="00B14ADB" w:rsidRDefault="00B14ADB" w:rsidP="00B14ADB">
      <w:pPr>
        <w:ind w:left="2124" w:firstLine="708"/>
      </w:pPr>
      <w:r w:rsidRPr="00B14ADB">
        <w:t>}]</w:t>
      </w:r>
    </w:p>
    <w:p w:rsidR="00B14ADB" w:rsidRPr="00B14ADB" w:rsidRDefault="00B14ADB" w:rsidP="00B14ADB">
      <w:r w:rsidRPr="00B14ADB">
        <w:t xml:space="preserve">                          </w:t>
      </w:r>
      <w:r>
        <w:tab/>
      </w:r>
      <w:r>
        <w:rPr>
          <w:lang w:val="en-US"/>
        </w:rPr>
        <w:t xml:space="preserve">  </w:t>
      </w:r>
      <w:r w:rsidRPr="00B14ADB">
        <w:t>}</w:t>
      </w:r>
    </w:p>
    <w:p w:rsidR="00B14ADB" w:rsidRPr="00B14ADB" w:rsidRDefault="00B14ADB" w:rsidP="00B14ADB">
      <w:r w:rsidRPr="00B14ADB">
        <w:t xml:space="preserve">                   </w:t>
      </w:r>
      <w:r>
        <w:tab/>
      </w:r>
      <w:r>
        <w:tab/>
      </w:r>
      <w:r w:rsidRPr="00B14ADB">
        <w:t>]}, 7]</w:t>
      </w:r>
    </w:p>
    <w:p w:rsidR="00B14ADB" w:rsidRPr="00B14ADB" w:rsidRDefault="00B14ADB" w:rsidP="00B14ADB">
      <w:r w:rsidRPr="00B14ADB">
        <w:t xml:space="preserve">                </w:t>
      </w:r>
      <w:r>
        <w:tab/>
        <w:t xml:space="preserve">    </w:t>
      </w:r>
      <w:r w:rsidRPr="00B14ADB">
        <w:t>}]</w:t>
      </w:r>
    </w:p>
    <w:p w:rsidR="00B14ADB" w:rsidRPr="00B14ADB" w:rsidRDefault="00B14ADB" w:rsidP="00B14ADB">
      <w:r w:rsidRPr="00B14ADB">
        <w:t xml:space="preserve">            </w:t>
      </w:r>
      <w:r>
        <w:tab/>
      </w:r>
      <w:r w:rsidRPr="00B14ADB">
        <w:t>}}</w:t>
      </w:r>
    </w:p>
    <w:p w:rsidR="00B14ADB" w:rsidRPr="00B14ADB" w:rsidRDefault="00B14ADB" w:rsidP="00B14ADB">
      <w:r w:rsidRPr="00B14ADB">
        <w:t xml:space="preserve">        },</w:t>
      </w:r>
    </w:p>
    <w:p w:rsidR="00B14ADB" w:rsidRPr="00B14ADB" w:rsidRDefault="00B14ADB" w:rsidP="00B14ADB">
      <w:r w:rsidRPr="00B14ADB">
        <w:t xml:space="preserve">        format: "%d.%m.%Y"</w:t>
      </w:r>
    </w:p>
    <w:p w:rsidR="00B14ADB" w:rsidRPr="00B14ADB" w:rsidRDefault="00B14ADB" w:rsidP="00B14ADB">
      <w:r w:rsidRPr="00B14ADB">
        <w:t xml:space="preserve">      }</w:t>
      </w:r>
    </w:p>
    <w:p w:rsidR="00B14ADB" w:rsidRPr="00B14ADB" w:rsidRDefault="00B14ADB" w:rsidP="00B14ADB">
      <w:r w:rsidRPr="00B14ADB">
        <w:t xml:space="preserve">    }</w:t>
      </w:r>
    </w:p>
    <w:p w:rsidR="00B14ADB" w:rsidRPr="00B14ADB" w:rsidRDefault="00B14ADB" w:rsidP="00B14ADB">
      <w:r w:rsidRPr="00B14ADB">
        <w:t xml:space="preserve">  }}</w:t>
      </w:r>
    </w:p>
    <w:p w:rsidR="00B14ADB" w:rsidRPr="00B14ADB" w:rsidRDefault="00B14ADB" w:rsidP="00B14ADB">
      <w:r w:rsidRPr="00B14ADB">
        <w:t xml:space="preserve">  ])</w:t>
      </w:r>
    </w:p>
    <w:p w:rsidR="00CB45E6" w:rsidRPr="00B14ADB" w:rsidRDefault="00CB45E6" w:rsidP="007F184C"/>
    <w:p w:rsidR="00A37FD3" w:rsidRPr="00B14ADB" w:rsidRDefault="00A37FD3" w:rsidP="00726DBE">
      <w:pPr>
        <w:rPr>
          <w:sz w:val="28"/>
        </w:rPr>
      </w:pPr>
    </w:p>
    <w:p w:rsidR="00726DBE" w:rsidRPr="00737B54" w:rsidRDefault="007F184C" w:rsidP="00CC3276">
      <w:pPr>
        <w:jc w:val="center"/>
        <w:rPr>
          <w:sz w:val="32"/>
        </w:rPr>
      </w:pPr>
      <w:r w:rsidRPr="00B14ADB">
        <w:rPr>
          <w:noProof/>
        </w:rPr>
        <w:lastRenderedPageBreak/>
        <w:t xml:space="preserve"> </w:t>
      </w:r>
      <w:r w:rsidR="00B14ADB">
        <w:rPr>
          <w:noProof/>
        </w:rPr>
        <w:drawing>
          <wp:inline distT="0" distB="0" distL="0" distR="0" wp14:anchorId="722B0DE5" wp14:editId="0F987729">
            <wp:extent cx="5940425" cy="67710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771005"/>
                    </a:xfrm>
                    <a:prstGeom prst="rect">
                      <a:avLst/>
                    </a:prstGeom>
                  </pic:spPr>
                </pic:pic>
              </a:graphicData>
            </a:graphic>
          </wp:inline>
        </w:drawing>
      </w:r>
      <w:r w:rsidR="00B14ADB">
        <w:rPr>
          <w:noProof/>
        </w:rPr>
        <w:lastRenderedPageBreak/>
        <w:drawing>
          <wp:inline distT="0" distB="0" distL="0" distR="0" wp14:anchorId="7A39B5BE" wp14:editId="7AA2A0BB">
            <wp:extent cx="5940425" cy="5073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73650"/>
                    </a:xfrm>
                    <a:prstGeom prst="rect">
                      <a:avLst/>
                    </a:prstGeom>
                  </pic:spPr>
                </pic:pic>
              </a:graphicData>
            </a:graphic>
          </wp:inline>
        </w:drawing>
      </w:r>
    </w:p>
    <w:p w:rsidR="00A37FD3" w:rsidRPr="007F184C" w:rsidRDefault="000E6727" w:rsidP="00CC3276">
      <w:pPr>
        <w:jc w:val="center"/>
        <w:rPr>
          <w:sz w:val="32"/>
        </w:rPr>
      </w:pPr>
      <w:r>
        <w:rPr>
          <w:sz w:val="32"/>
        </w:rPr>
        <w:t xml:space="preserve">Вывод </w:t>
      </w:r>
      <w:r w:rsidR="00B14ADB">
        <w:rPr>
          <w:sz w:val="32"/>
        </w:rPr>
        <w:t>фамилий сотрудников, даты начало работы, даты пересчёта заработной платы.</w:t>
      </w:r>
    </w:p>
    <w:p w:rsidR="00CB45E6" w:rsidRDefault="00CB45E6" w:rsidP="00CB45E6">
      <w:pPr>
        <w:rPr>
          <w:sz w:val="32"/>
        </w:rPr>
      </w:pPr>
    </w:p>
    <w:p w:rsidR="00CB45E6" w:rsidRDefault="00CB45E6" w:rsidP="00CB45E6">
      <w:pPr>
        <w:jc w:val="center"/>
        <w:rPr>
          <w:noProof/>
        </w:rPr>
      </w:pPr>
      <w:r>
        <w:rPr>
          <w:b/>
          <w:sz w:val="32"/>
        </w:rPr>
        <w:t>5</w:t>
      </w:r>
      <w:r w:rsidRPr="00737B54">
        <w:rPr>
          <w:b/>
          <w:sz w:val="32"/>
        </w:rPr>
        <w:t xml:space="preserve"> </w:t>
      </w:r>
      <w:r w:rsidRPr="0069796C">
        <w:rPr>
          <w:b/>
          <w:sz w:val="32"/>
        </w:rPr>
        <w:t>Задание</w:t>
      </w:r>
      <w:r w:rsidRPr="00726DBE">
        <w:rPr>
          <w:noProof/>
        </w:rPr>
        <w:t xml:space="preserve"> </w:t>
      </w:r>
    </w:p>
    <w:p w:rsidR="001A33A6" w:rsidRPr="001A33A6" w:rsidRDefault="00CB45E6" w:rsidP="001A33A6">
      <w:r w:rsidRPr="007F184C">
        <w:rPr>
          <w:b/>
        </w:rPr>
        <w:t>Запрос</w:t>
      </w:r>
      <w:r w:rsidRPr="005F291E">
        <w:t xml:space="preserve">: </w:t>
      </w:r>
      <w:r w:rsidR="001A33A6" w:rsidRPr="001A33A6">
        <w:t>db.Emps.aggregate([</w:t>
      </w:r>
    </w:p>
    <w:p w:rsidR="001A33A6" w:rsidRPr="005F291E" w:rsidRDefault="001A33A6" w:rsidP="001A33A6">
      <w:pPr>
        <w:rPr>
          <w:lang w:val="en-US"/>
        </w:rPr>
      </w:pPr>
      <w:r w:rsidRPr="001A33A6">
        <w:t xml:space="preserve">  </w:t>
      </w:r>
      <w:r w:rsidRPr="005F291E">
        <w:rPr>
          <w:lang w:val="en-US"/>
        </w:rPr>
        <w:t xml:space="preserve">{$group: {_id: "$title", </w:t>
      </w:r>
    </w:p>
    <w:p w:rsidR="001A33A6" w:rsidRPr="005F291E" w:rsidRDefault="001A33A6" w:rsidP="001A33A6">
      <w:pPr>
        <w:rPr>
          <w:lang w:val="en-US"/>
        </w:rPr>
      </w:pPr>
      <w:r w:rsidRPr="005F291E">
        <w:rPr>
          <w:lang w:val="en-US"/>
        </w:rPr>
        <w:t xml:space="preserve">        min_salary: {$min: "$salary"}, </w:t>
      </w:r>
    </w:p>
    <w:p w:rsidR="001A33A6" w:rsidRPr="005F291E" w:rsidRDefault="001A33A6" w:rsidP="001A33A6">
      <w:pPr>
        <w:rPr>
          <w:lang w:val="en-US"/>
        </w:rPr>
      </w:pPr>
      <w:r w:rsidRPr="005F291E">
        <w:rPr>
          <w:lang w:val="en-US"/>
        </w:rPr>
        <w:t xml:space="preserve">        max_salary: {$max: "$salary"}</w:t>
      </w:r>
    </w:p>
    <w:p w:rsidR="001A33A6" w:rsidRPr="005F291E" w:rsidRDefault="001A33A6" w:rsidP="001A33A6">
      <w:pPr>
        <w:rPr>
          <w:lang w:val="en-US"/>
        </w:rPr>
      </w:pPr>
      <w:r w:rsidRPr="005F291E">
        <w:rPr>
          <w:lang w:val="en-US"/>
        </w:rPr>
        <w:t xml:space="preserve">      }},</w:t>
      </w:r>
    </w:p>
    <w:p w:rsidR="001A33A6" w:rsidRPr="005F291E" w:rsidRDefault="001A33A6" w:rsidP="001A33A6">
      <w:pPr>
        <w:rPr>
          <w:lang w:val="en-US"/>
        </w:rPr>
      </w:pPr>
      <w:r w:rsidRPr="005F291E">
        <w:rPr>
          <w:lang w:val="en-US"/>
        </w:rPr>
        <w:t xml:space="preserve">  {$sort: {title: 1}}</w:t>
      </w:r>
    </w:p>
    <w:p w:rsidR="001A33A6" w:rsidRPr="001A33A6" w:rsidRDefault="001A33A6" w:rsidP="001A33A6">
      <w:r w:rsidRPr="005F291E">
        <w:rPr>
          <w:lang w:val="en-US"/>
        </w:rPr>
        <w:t xml:space="preserve">  </w:t>
      </w:r>
      <w:r w:rsidRPr="001A33A6">
        <w:t>])</w:t>
      </w:r>
    </w:p>
    <w:p w:rsidR="00CB45E6" w:rsidRPr="001B1B43" w:rsidRDefault="00CB45E6" w:rsidP="007F184C"/>
    <w:p w:rsidR="00CB45E6" w:rsidRPr="001B1B43" w:rsidRDefault="00CB45E6" w:rsidP="00CB45E6">
      <w:pPr>
        <w:rPr>
          <w:noProof/>
        </w:rPr>
      </w:pPr>
    </w:p>
    <w:p w:rsidR="00CB45E6" w:rsidRDefault="001A33A6" w:rsidP="00CB45E6">
      <w:pPr>
        <w:rPr>
          <w:sz w:val="32"/>
        </w:rPr>
      </w:pPr>
      <w:r>
        <w:rPr>
          <w:noProof/>
        </w:rPr>
        <w:lastRenderedPageBreak/>
        <w:drawing>
          <wp:inline distT="0" distB="0" distL="0" distR="0" wp14:anchorId="48E469F9" wp14:editId="20DF1A00">
            <wp:extent cx="5181600" cy="2247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247900"/>
                    </a:xfrm>
                    <a:prstGeom prst="rect">
                      <a:avLst/>
                    </a:prstGeom>
                  </pic:spPr>
                </pic:pic>
              </a:graphicData>
            </a:graphic>
          </wp:inline>
        </w:drawing>
      </w:r>
    </w:p>
    <w:p w:rsidR="00CB45E6" w:rsidRDefault="00CB45E6" w:rsidP="00CB45E6">
      <w:pPr>
        <w:rPr>
          <w:sz w:val="32"/>
        </w:rPr>
      </w:pPr>
    </w:p>
    <w:p w:rsidR="00CB45E6" w:rsidRPr="0032160A" w:rsidRDefault="00CB45E6" w:rsidP="00CB45E6">
      <w:pPr>
        <w:jc w:val="center"/>
        <w:rPr>
          <w:sz w:val="32"/>
        </w:rPr>
      </w:pPr>
      <w:r>
        <w:rPr>
          <w:sz w:val="32"/>
        </w:rPr>
        <w:t xml:space="preserve">Вывод </w:t>
      </w:r>
      <w:r w:rsidR="001A33A6">
        <w:rPr>
          <w:sz w:val="32"/>
        </w:rPr>
        <w:t>минимальной и максимальной зарплат на каждой должности в алфавитном порядке</w:t>
      </w:r>
    </w:p>
    <w:p w:rsidR="00CB45E6" w:rsidRDefault="00CB45E6" w:rsidP="00CB45E6">
      <w:pPr>
        <w:jc w:val="center"/>
        <w:rPr>
          <w:noProof/>
        </w:rPr>
      </w:pPr>
      <w:r>
        <w:rPr>
          <w:b/>
          <w:sz w:val="32"/>
        </w:rPr>
        <w:t>6</w:t>
      </w:r>
      <w:r w:rsidRPr="00737B54">
        <w:rPr>
          <w:b/>
          <w:sz w:val="32"/>
        </w:rPr>
        <w:t xml:space="preserve"> </w:t>
      </w:r>
      <w:r w:rsidRPr="0069796C">
        <w:rPr>
          <w:b/>
          <w:sz w:val="32"/>
        </w:rPr>
        <w:t>Задание</w:t>
      </w:r>
      <w:r w:rsidRPr="00726DBE">
        <w:rPr>
          <w:noProof/>
        </w:rPr>
        <w:t xml:space="preserve"> </w:t>
      </w:r>
    </w:p>
    <w:p w:rsidR="009172B4" w:rsidRPr="009172B4" w:rsidRDefault="00D74E5F" w:rsidP="009172B4">
      <w:r w:rsidRPr="006833D3">
        <w:rPr>
          <w:b/>
        </w:rPr>
        <w:t>Запрос</w:t>
      </w:r>
      <w:r w:rsidRPr="005F291E">
        <w:rPr>
          <w:b/>
        </w:rPr>
        <w:t>:</w:t>
      </w:r>
      <w:r w:rsidRPr="005F291E">
        <w:t xml:space="preserve"> </w:t>
      </w:r>
      <w:r w:rsidR="009172B4" w:rsidRPr="009172B4">
        <w:t>db.Ords.aggregate([</w:t>
      </w:r>
    </w:p>
    <w:p w:rsidR="009172B4" w:rsidRPr="005F291E" w:rsidRDefault="009172B4" w:rsidP="009172B4">
      <w:pPr>
        <w:rPr>
          <w:lang w:val="en-US"/>
        </w:rPr>
      </w:pPr>
      <w:r w:rsidRPr="009172B4">
        <w:t xml:space="preserve">  </w:t>
      </w:r>
      <w:r w:rsidRPr="005F291E">
        <w:rPr>
          <w:lang w:val="en-US"/>
        </w:rPr>
        <w:t>{$project: {</w:t>
      </w:r>
    </w:p>
    <w:p w:rsidR="009172B4" w:rsidRPr="005F291E" w:rsidRDefault="009172B4" w:rsidP="009172B4">
      <w:pPr>
        <w:rPr>
          <w:lang w:val="en-US"/>
        </w:rPr>
      </w:pPr>
      <w:r w:rsidRPr="005F291E">
        <w:rPr>
          <w:lang w:val="en-US"/>
        </w:rPr>
        <w:t xml:space="preserve">    _id: 1,</w:t>
      </w:r>
    </w:p>
    <w:p w:rsidR="009172B4" w:rsidRPr="005F291E" w:rsidRDefault="009172B4" w:rsidP="009172B4">
      <w:pPr>
        <w:rPr>
          <w:lang w:val="en-US"/>
        </w:rPr>
      </w:pPr>
      <w:r w:rsidRPr="005F291E">
        <w:rPr>
          <w:lang w:val="en-US"/>
        </w:rPr>
        <w:t xml:space="preserve">    positionCount: {$size: "$products"}</w:t>
      </w:r>
    </w:p>
    <w:p w:rsidR="009172B4" w:rsidRPr="009172B4" w:rsidRDefault="009172B4" w:rsidP="009172B4">
      <w:r w:rsidRPr="005F291E">
        <w:rPr>
          <w:lang w:val="en-US"/>
        </w:rPr>
        <w:t xml:space="preserve">  </w:t>
      </w:r>
      <w:r w:rsidRPr="009172B4">
        <w:t>}}</w:t>
      </w:r>
    </w:p>
    <w:p w:rsidR="009172B4" w:rsidRPr="009172B4" w:rsidRDefault="009172B4" w:rsidP="009172B4">
      <w:r w:rsidRPr="009172B4">
        <w:t xml:space="preserve">  ])</w:t>
      </w:r>
    </w:p>
    <w:p w:rsidR="00D74E5F" w:rsidRDefault="00D74E5F" w:rsidP="006833D3">
      <w:pPr>
        <w:rPr>
          <w:sz w:val="32"/>
        </w:rPr>
      </w:pPr>
    </w:p>
    <w:p w:rsidR="006833D3" w:rsidRDefault="006833D3" w:rsidP="006833D3">
      <w:pPr>
        <w:rPr>
          <w:sz w:val="32"/>
        </w:rPr>
      </w:pPr>
    </w:p>
    <w:p w:rsidR="006833D3" w:rsidRDefault="006833D3" w:rsidP="006833D3">
      <w:pPr>
        <w:rPr>
          <w:sz w:val="32"/>
        </w:rPr>
      </w:pPr>
    </w:p>
    <w:p w:rsidR="00064A7F" w:rsidRDefault="009172B4" w:rsidP="00CC3276">
      <w:pPr>
        <w:jc w:val="center"/>
        <w:rPr>
          <w:sz w:val="32"/>
          <w:lang w:val="en-US"/>
        </w:rPr>
      </w:pPr>
      <w:r>
        <w:rPr>
          <w:noProof/>
        </w:rPr>
        <w:drawing>
          <wp:inline distT="0" distB="0" distL="0" distR="0" wp14:anchorId="4CC21A26" wp14:editId="195F4743">
            <wp:extent cx="5940425" cy="26657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65730"/>
                    </a:xfrm>
                    <a:prstGeom prst="rect">
                      <a:avLst/>
                    </a:prstGeom>
                  </pic:spPr>
                </pic:pic>
              </a:graphicData>
            </a:graphic>
          </wp:inline>
        </w:drawing>
      </w:r>
    </w:p>
    <w:p w:rsidR="00D74E5F" w:rsidRPr="006833D3" w:rsidRDefault="007F184C" w:rsidP="006833D3">
      <w:pPr>
        <w:jc w:val="center"/>
        <w:rPr>
          <w:sz w:val="32"/>
        </w:rPr>
      </w:pPr>
      <w:r>
        <w:rPr>
          <w:sz w:val="32"/>
        </w:rPr>
        <w:t>Вывод</w:t>
      </w:r>
      <w:r w:rsidR="006833D3">
        <w:rPr>
          <w:sz w:val="32"/>
        </w:rPr>
        <w:t xml:space="preserve"> </w:t>
      </w:r>
      <w:r w:rsidR="009172B4">
        <w:rPr>
          <w:sz w:val="32"/>
        </w:rPr>
        <w:t>номера заказа и количества позиций в нём</w:t>
      </w:r>
    </w:p>
    <w:p w:rsidR="00D74E5F" w:rsidRPr="006744C3" w:rsidRDefault="00D74E5F" w:rsidP="00CC3276">
      <w:pPr>
        <w:jc w:val="center"/>
        <w:rPr>
          <w:sz w:val="32"/>
        </w:rPr>
      </w:pPr>
    </w:p>
    <w:p w:rsidR="00064A7F" w:rsidRDefault="00064A7F" w:rsidP="00CC3276">
      <w:pPr>
        <w:jc w:val="center"/>
        <w:rPr>
          <w:sz w:val="32"/>
        </w:rPr>
      </w:pPr>
    </w:p>
    <w:p w:rsidR="00064A7F" w:rsidRPr="005F291E" w:rsidRDefault="00064A7F" w:rsidP="00064A7F">
      <w:pPr>
        <w:jc w:val="center"/>
        <w:rPr>
          <w:noProof/>
        </w:rPr>
      </w:pPr>
      <w:r w:rsidRPr="005F291E">
        <w:rPr>
          <w:b/>
          <w:sz w:val="32"/>
        </w:rPr>
        <w:t>7</w:t>
      </w:r>
      <w:r w:rsidR="00D74E5F" w:rsidRPr="005F291E">
        <w:rPr>
          <w:b/>
          <w:sz w:val="32"/>
        </w:rPr>
        <w:t xml:space="preserve"> </w:t>
      </w:r>
      <w:r w:rsidRPr="0069796C">
        <w:rPr>
          <w:b/>
          <w:sz w:val="32"/>
        </w:rPr>
        <w:t>Задание</w:t>
      </w:r>
      <w:r w:rsidRPr="005F291E">
        <w:rPr>
          <w:noProof/>
        </w:rPr>
        <w:t xml:space="preserve"> </w:t>
      </w:r>
    </w:p>
    <w:p w:rsidR="00CE4D35" w:rsidRDefault="00CE4D35" w:rsidP="006833D3">
      <w:pPr>
        <w:rPr>
          <w:b/>
        </w:rPr>
      </w:pPr>
    </w:p>
    <w:p w:rsidR="00CE4D35" w:rsidRDefault="00CE4D35" w:rsidP="006833D3">
      <w:pPr>
        <w:rPr>
          <w:b/>
        </w:rPr>
      </w:pPr>
    </w:p>
    <w:p w:rsidR="00CE4D35" w:rsidRDefault="00CE4D35" w:rsidP="006833D3">
      <w:pPr>
        <w:rPr>
          <w:b/>
        </w:rPr>
      </w:pPr>
    </w:p>
    <w:p w:rsidR="00CE4D35" w:rsidRDefault="00CE4D35" w:rsidP="00CE4D35">
      <w:pPr>
        <w:rPr>
          <w:b/>
        </w:rPr>
      </w:pPr>
    </w:p>
    <w:p w:rsidR="00CE4D35" w:rsidRPr="00CE4D35" w:rsidRDefault="00D74E5F" w:rsidP="00CE4D35">
      <w:r w:rsidRPr="006833D3">
        <w:rPr>
          <w:b/>
        </w:rPr>
        <w:lastRenderedPageBreak/>
        <w:t>Запрос</w:t>
      </w:r>
      <w:r w:rsidRPr="00CE4D35">
        <w:rPr>
          <w:b/>
        </w:rPr>
        <w:t>:</w:t>
      </w:r>
      <w:r w:rsidRPr="00CE4D35">
        <w:t xml:space="preserve"> </w:t>
      </w:r>
      <w:r w:rsidR="00CE4D35" w:rsidRPr="00CE4D35">
        <w:t>db.Emps.aggregate([</w:t>
      </w:r>
    </w:p>
    <w:p w:rsidR="00CE4D35" w:rsidRPr="005F291E" w:rsidRDefault="00CE4D35" w:rsidP="00CE4D35">
      <w:pPr>
        <w:rPr>
          <w:lang w:val="en-US"/>
        </w:rPr>
      </w:pPr>
      <w:r w:rsidRPr="00CE4D35">
        <w:t xml:space="preserve">  </w:t>
      </w:r>
      <w:r w:rsidRPr="005F291E">
        <w:rPr>
          <w:lang w:val="en-US"/>
        </w:rPr>
        <w:t>{$match: {$and: [{manager: {$ne: null}}, {salary: {$gt: 1000}}]}},</w:t>
      </w:r>
    </w:p>
    <w:p w:rsidR="00CE4D35" w:rsidRPr="005F291E" w:rsidRDefault="00CE4D35" w:rsidP="00CE4D35">
      <w:pPr>
        <w:rPr>
          <w:lang w:val="en-US"/>
        </w:rPr>
      </w:pPr>
      <w:r w:rsidRPr="005F291E">
        <w:rPr>
          <w:lang w:val="en-US"/>
        </w:rPr>
        <w:t xml:space="preserve">  {$group: {</w:t>
      </w:r>
    </w:p>
    <w:p w:rsidR="00CE4D35" w:rsidRPr="005F291E" w:rsidRDefault="00CE4D35" w:rsidP="00CE4D35">
      <w:pPr>
        <w:rPr>
          <w:lang w:val="en-US"/>
        </w:rPr>
      </w:pPr>
      <w:r w:rsidRPr="005F291E">
        <w:rPr>
          <w:lang w:val="en-US"/>
        </w:rPr>
        <w:t xml:space="preserve">    _id: "$manager",</w:t>
      </w:r>
    </w:p>
    <w:p w:rsidR="00CE4D35" w:rsidRPr="005F291E" w:rsidRDefault="00CE4D35" w:rsidP="00CE4D35">
      <w:pPr>
        <w:rPr>
          <w:lang w:val="en-US"/>
        </w:rPr>
      </w:pPr>
      <w:r w:rsidRPr="005F291E">
        <w:rPr>
          <w:lang w:val="en-US"/>
        </w:rPr>
        <w:t xml:space="preserve">    minSalary: {$min: "$salary"}</w:t>
      </w:r>
    </w:p>
    <w:p w:rsidR="00CE4D35" w:rsidRPr="00CE4D35" w:rsidRDefault="00CE4D35" w:rsidP="00CE4D35">
      <w:r w:rsidRPr="005F291E">
        <w:rPr>
          <w:lang w:val="en-US"/>
        </w:rPr>
        <w:t xml:space="preserve">  </w:t>
      </w:r>
      <w:r w:rsidRPr="00CE4D35">
        <w:t>}},</w:t>
      </w:r>
    </w:p>
    <w:p w:rsidR="00CE4D35" w:rsidRPr="00CE4D35" w:rsidRDefault="00CE4D35" w:rsidP="00CE4D35">
      <w:r w:rsidRPr="00CE4D35">
        <w:t xml:space="preserve">  {$sort: {minSalary: 1}}</w:t>
      </w:r>
    </w:p>
    <w:p w:rsidR="00CE4D35" w:rsidRPr="00CE4D35" w:rsidRDefault="00CE4D35" w:rsidP="00CE4D35">
      <w:r w:rsidRPr="00CE4D35">
        <w:t xml:space="preserve">  ])</w:t>
      </w:r>
    </w:p>
    <w:p w:rsidR="006833D3" w:rsidRPr="00CE4D35" w:rsidRDefault="006833D3" w:rsidP="006833D3">
      <w:pPr>
        <w:rPr>
          <w:lang w:val="en-US"/>
        </w:rPr>
      </w:pPr>
    </w:p>
    <w:p w:rsidR="00D74E5F" w:rsidRPr="00CE4D35" w:rsidRDefault="00D74E5F" w:rsidP="006833D3">
      <w:pPr>
        <w:rPr>
          <w:lang w:val="en-US"/>
        </w:rPr>
      </w:pPr>
    </w:p>
    <w:p w:rsidR="00D74E5F" w:rsidRPr="00CE4D35" w:rsidRDefault="00D74E5F" w:rsidP="00D74E5F">
      <w:pPr>
        <w:rPr>
          <w:b/>
          <w:sz w:val="32"/>
          <w:lang w:val="en-US"/>
        </w:rPr>
      </w:pPr>
    </w:p>
    <w:p w:rsidR="00D74E5F" w:rsidRPr="00CB45E6" w:rsidRDefault="00CE4D35" w:rsidP="00D74E5F">
      <w:pPr>
        <w:jc w:val="center"/>
        <w:rPr>
          <w:sz w:val="32"/>
        </w:rPr>
      </w:pPr>
      <w:r>
        <w:rPr>
          <w:noProof/>
        </w:rPr>
        <w:drawing>
          <wp:inline distT="0" distB="0" distL="0" distR="0" wp14:anchorId="4FE50368" wp14:editId="3AF8D0E7">
            <wp:extent cx="5676900" cy="1390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1390650"/>
                    </a:xfrm>
                    <a:prstGeom prst="rect">
                      <a:avLst/>
                    </a:prstGeom>
                  </pic:spPr>
                </pic:pic>
              </a:graphicData>
            </a:graphic>
          </wp:inline>
        </w:drawing>
      </w:r>
    </w:p>
    <w:p w:rsidR="00D74E5F" w:rsidRPr="00D74E5F" w:rsidRDefault="00D74E5F" w:rsidP="00D74E5F">
      <w:pPr>
        <w:jc w:val="center"/>
        <w:rPr>
          <w:sz w:val="32"/>
        </w:rPr>
      </w:pPr>
      <w:r>
        <w:rPr>
          <w:sz w:val="32"/>
        </w:rPr>
        <w:t xml:space="preserve">Вывод </w:t>
      </w:r>
      <w:r w:rsidR="00CE4D35">
        <w:rPr>
          <w:sz w:val="32"/>
        </w:rPr>
        <w:t>номера менеджера и минимальной зарплаты его сотрудников</w:t>
      </w:r>
    </w:p>
    <w:p w:rsidR="008F06A4" w:rsidRPr="008F06A4" w:rsidRDefault="008F06A4" w:rsidP="00CC3276">
      <w:pPr>
        <w:jc w:val="center"/>
        <w:rPr>
          <w:sz w:val="32"/>
        </w:rPr>
      </w:pPr>
    </w:p>
    <w:p w:rsidR="008F06A4" w:rsidRPr="001B1B43" w:rsidRDefault="006744C3" w:rsidP="008F06A4">
      <w:pPr>
        <w:jc w:val="center"/>
        <w:rPr>
          <w:noProof/>
          <w:lang w:val="en-US"/>
        </w:rPr>
      </w:pPr>
      <w:r w:rsidRPr="001B1B43">
        <w:rPr>
          <w:b/>
          <w:sz w:val="32"/>
          <w:lang w:val="en-US"/>
        </w:rPr>
        <w:t>8</w:t>
      </w:r>
      <w:r w:rsidR="008F06A4" w:rsidRPr="001B1B43">
        <w:rPr>
          <w:b/>
          <w:sz w:val="32"/>
          <w:lang w:val="en-US"/>
        </w:rPr>
        <w:t xml:space="preserve"> </w:t>
      </w:r>
      <w:r w:rsidR="008F06A4" w:rsidRPr="0069796C">
        <w:rPr>
          <w:b/>
          <w:sz w:val="32"/>
        </w:rPr>
        <w:t>Задание</w:t>
      </w:r>
      <w:r w:rsidR="008F06A4" w:rsidRPr="001B1B43">
        <w:rPr>
          <w:noProof/>
          <w:lang w:val="en-US"/>
        </w:rPr>
        <w:t xml:space="preserve"> </w:t>
      </w:r>
    </w:p>
    <w:p w:rsidR="005F291E" w:rsidRPr="005F291E" w:rsidRDefault="007D4DB9" w:rsidP="005F291E">
      <w:r w:rsidRPr="0049743A">
        <w:rPr>
          <w:b/>
        </w:rPr>
        <w:t>Запрос</w:t>
      </w:r>
      <w:r w:rsidRPr="001B1B43">
        <w:rPr>
          <w:b/>
          <w:lang w:val="en-US"/>
        </w:rPr>
        <w:t>:</w:t>
      </w:r>
      <w:r w:rsidRPr="001B1B43">
        <w:rPr>
          <w:lang w:val="en-US"/>
        </w:rPr>
        <w:t xml:space="preserve"> </w:t>
      </w:r>
      <w:r w:rsidR="005F291E" w:rsidRPr="005F291E">
        <w:t>db.Ords.aggregate([</w:t>
      </w:r>
    </w:p>
    <w:p w:rsidR="005F291E" w:rsidRPr="005F291E" w:rsidRDefault="005F291E" w:rsidP="005F291E">
      <w:r w:rsidRPr="005F291E">
        <w:t xml:space="preserve">  {$unwind: "$products"},</w:t>
      </w:r>
    </w:p>
    <w:p w:rsidR="005F291E" w:rsidRPr="005F291E" w:rsidRDefault="005F291E" w:rsidP="005F291E">
      <w:r w:rsidRPr="005F291E">
        <w:t xml:space="preserve">  {$group: {_id: "$products"}},</w:t>
      </w:r>
    </w:p>
    <w:p w:rsidR="005F291E" w:rsidRPr="005F291E" w:rsidRDefault="005F291E" w:rsidP="005F291E">
      <w:r w:rsidRPr="005F291E">
        <w:t xml:space="preserve">  {$project: {_id: 1, name: "$_id.product._id"}},</w:t>
      </w:r>
    </w:p>
    <w:p w:rsidR="005F291E" w:rsidRPr="005F291E" w:rsidRDefault="005F291E" w:rsidP="005F291E">
      <w:r w:rsidRPr="005F291E">
        <w:t xml:space="preserve">  {$group: {_id: "$name", count: {$count: {}}}},</w:t>
      </w:r>
    </w:p>
    <w:p w:rsidR="005F291E" w:rsidRPr="005F291E" w:rsidRDefault="005F291E" w:rsidP="005F291E">
      <w:r w:rsidRPr="005F291E">
        <w:t xml:space="preserve">  {$match: {count: {$gte: 3}}},</w:t>
      </w:r>
    </w:p>
    <w:p w:rsidR="005F291E" w:rsidRPr="005F291E" w:rsidRDefault="005F291E" w:rsidP="005F291E">
      <w:r w:rsidRPr="005F291E">
        <w:t xml:space="preserve">  {$sort: {name: 1}}</w:t>
      </w:r>
    </w:p>
    <w:p w:rsidR="005F291E" w:rsidRPr="005F291E" w:rsidRDefault="005F291E" w:rsidP="005F291E">
      <w:r w:rsidRPr="005F291E">
        <w:t xml:space="preserve">  ])</w:t>
      </w:r>
    </w:p>
    <w:p w:rsidR="0049743A" w:rsidRPr="001B1B43" w:rsidRDefault="0049743A" w:rsidP="0049743A">
      <w:pPr>
        <w:rPr>
          <w:lang w:val="en-US"/>
        </w:rPr>
      </w:pPr>
    </w:p>
    <w:p w:rsidR="00064A7F" w:rsidRPr="0049743A" w:rsidRDefault="00064A7F" w:rsidP="0049743A">
      <w:pPr>
        <w:rPr>
          <w:sz w:val="32"/>
          <w:lang w:val="en-US"/>
        </w:rPr>
      </w:pPr>
    </w:p>
    <w:p w:rsidR="00064A7F" w:rsidRPr="006744C3" w:rsidRDefault="005F291E" w:rsidP="00CC3276">
      <w:pPr>
        <w:jc w:val="center"/>
        <w:rPr>
          <w:sz w:val="32"/>
          <w:lang w:val="en-US"/>
        </w:rPr>
      </w:pPr>
      <w:r>
        <w:rPr>
          <w:noProof/>
        </w:rPr>
        <w:drawing>
          <wp:inline distT="0" distB="0" distL="0" distR="0" wp14:anchorId="48CAA450" wp14:editId="30DC7955">
            <wp:extent cx="5457825" cy="1400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1400175"/>
                    </a:xfrm>
                    <a:prstGeom prst="rect">
                      <a:avLst/>
                    </a:prstGeom>
                  </pic:spPr>
                </pic:pic>
              </a:graphicData>
            </a:graphic>
          </wp:inline>
        </w:drawing>
      </w:r>
    </w:p>
    <w:p w:rsidR="008F06A4" w:rsidRPr="005F291E" w:rsidRDefault="005A6FF0" w:rsidP="00CC3276">
      <w:pPr>
        <w:jc w:val="center"/>
        <w:rPr>
          <w:sz w:val="32"/>
        </w:rPr>
      </w:pPr>
      <w:r>
        <w:rPr>
          <w:sz w:val="32"/>
        </w:rPr>
        <w:t xml:space="preserve">Вывод </w:t>
      </w:r>
      <w:r w:rsidR="005F291E">
        <w:rPr>
          <w:sz w:val="32"/>
        </w:rPr>
        <w:t>номера товара и количества заказов на него, заказанных не менее 3 раз</w:t>
      </w:r>
    </w:p>
    <w:p w:rsidR="007D4DB9" w:rsidRDefault="007D4DB9" w:rsidP="00CC3276">
      <w:pPr>
        <w:jc w:val="center"/>
        <w:rPr>
          <w:sz w:val="32"/>
        </w:rPr>
      </w:pPr>
    </w:p>
    <w:p w:rsidR="007D4DB9" w:rsidRPr="001B1B43" w:rsidRDefault="005A6FF0" w:rsidP="007D4DB9">
      <w:pPr>
        <w:jc w:val="center"/>
        <w:rPr>
          <w:noProof/>
          <w:lang w:val="en-US"/>
        </w:rPr>
      </w:pPr>
      <w:r w:rsidRPr="001B1B43">
        <w:rPr>
          <w:b/>
          <w:sz w:val="32"/>
          <w:lang w:val="en-US"/>
        </w:rPr>
        <w:t>9</w:t>
      </w:r>
      <w:r w:rsidR="007D4DB9" w:rsidRPr="001B1B43">
        <w:rPr>
          <w:b/>
          <w:sz w:val="32"/>
          <w:lang w:val="en-US"/>
        </w:rPr>
        <w:t xml:space="preserve"> </w:t>
      </w:r>
      <w:r w:rsidR="007D4DB9" w:rsidRPr="0069796C">
        <w:rPr>
          <w:b/>
          <w:sz w:val="32"/>
        </w:rPr>
        <w:t>Задание</w:t>
      </w:r>
      <w:r w:rsidR="007D4DB9" w:rsidRPr="001B1B43">
        <w:rPr>
          <w:noProof/>
          <w:lang w:val="en-US"/>
        </w:rPr>
        <w:t xml:space="preserve"> </w:t>
      </w:r>
    </w:p>
    <w:p w:rsidR="005F291E" w:rsidRPr="005F291E" w:rsidRDefault="007D4DB9" w:rsidP="005F291E">
      <w:r w:rsidRPr="007D4DB9">
        <w:rPr>
          <w:b/>
        </w:rPr>
        <w:t>Запрос</w:t>
      </w:r>
      <w:r w:rsidRPr="005F291E">
        <w:t>:</w:t>
      </w:r>
      <w:r w:rsidR="00990FF5" w:rsidRPr="005F291E">
        <w:t xml:space="preserve"> </w:t>
      </w:r>
      <w:r w:rsidR="005F291E" w:rsidRPr="005F291E">
        <w:t>db.Depts.aggregate(</w:t>
      </w:r>
    </w:p>
    <w:p w:rsidR="005F291E" w:rsidRPr="005F291E" w:rsidRDefault="005F291E" w:rsidP="005F291E">
      <w:r w:rsidRPr="005F291E">
        <w:t xml:space="preserve">  {$group: {_id: "$region", countDepts: {$sum: 1}}}</w:t>
      </w:r>
    </w:p>
    <w:p w:rsidR="005F291E" w:rsidRPr="005F291E" w:rsidRDefault="005F291E" w:rsidP="005F291E">
      <w:r w:rsidRPr="005F291E">
        <w:t xml:space="preserve">  )</w:t>
      </w:r>
    </w:p>
    <w:p w:rsidR="007D4DB9" w:rsidRPr="005F291E" w:rsidRDefault="007D4DB9" w:rsidP="005F291E"/>
    <w:p w:rsidR="007D4DB9" w:rsidRPr="005F291E" w:rsidRDefault="007D4DB9" w:rsidP="007D4DB9">
      <w:pPr>
        <w:rPr>
          <w:sz w:val="32"/>
        </w:rPr>
      </w:pPr>
    </w:p>
    <w:p w:rsidR="00064A7F" w:rsidRDefault="00990FF5" w:rsidP="00CC3276">
      <w:pPr>
        <w:jc w:val="center"/>
        <w:rPr>
          <w:sz w:val="32"/>
        </w:rPr>
      </w:pPr>
      <w:r w:rsidRPr="00990FF5">
        <w:rPr>
          <w:noProof/>
        </w:rPr>
        <w:t xml:space="preserve"> </w:t>
      </w:r>
      <w:r w:rsidR="005F291E">
        <w:rPr>
          <w:noProof/>
        </w:rPr>
        <w:drawing>
          <wp:inline distT="0" distB="0" distL="0" distR="0" wp14:anchorId="54BC2336" wp14:editId="2E1AF122">
            <wp:extent cx="5940425" cy="11372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7285"/>
                    </a:xfrm>
                    <a:prstGeom prst="rect">
                      <a:avLst/>
                    </a:prstGeom>
                  </pic:spPr>
                </pic:pic>
              </a:graphicData>
            </a:graphic>
          </wp:inline>
        </w:drawing>
      </w:r>
    </w:p>
    <w:p w:rsidR="00064A7F" w:rsidRPr="005F291E" w:rsidRDefault="007D4DB9" w:rsidP="00CC3276">
      <w:pPr>
        <w:jc w:val="center"/>
        <w:rPr>
          <w:sz w:val="32"/>
          <w:lang w:val="en-US"/>
        </w:rPr>
      </w:pPr>
      <w:r>
        <w:rPr>
          <w:sz w:val="32"/>
        </w:rPr>
        <w:t xml:space="preserve">Вывод </w:t>
      </w:r>
      <w:r w:rsidR="005F291E">
        <w:rPr>
          <w:sz w:val="32"/>
        </w:rPr>
        <w:t>номера региона и количества отделов в нём</w:t>
      </w:r>
    </w:p>
    <w:p w:rsidR="007D4DB9" w:rsidRDefault="007D4DB9" w:rsidP="00CC3276">
      <w:pPr>
        <w:jc w:val="center"/>
        <w:rPr>
          <w:sz w:val="32"/>
        </w:rPr>
      </w:pPr>
    </w:p>
    <w:p w:rsidR="007D4DB9" w:rsidRDefault="005A6FF0" w:rsidP="007D4DB9">
      <w:pPr>
        <w:jc w:val="center"/>
        <w:rPr>
          <w:noProof/>
        </w:rPr>
      </w:pPr>
      <w:r>
        <w:rPr>
          <w:b/>
          <w:sz w:val="32"/>
        </w:rPr>
        <w:t>10</w:t>
      </w:r>
      <w:r w:rsidR="007D4DB9">
        <w:rPr>
          <w:b/>
          <w:sz w:val="32"/>
        </w:rPr>
        <w:t xml:space="preserve"> </w:t>
      </w:r>
      <w:r w:rsidR="007D4DB9" w:rsidRPr="0069796C">
        <w:rPr>
          <w:b/>
          <w:sz w:val="32"/>
        </w:rPr>
        <w:t>Задание</w:t>
      </w:r>
      <w:r w:rsidR="007D4DB9" w:rsidRPr="00726DBE">
        <w:rPr>
          <w:noProof/>
        </w:rPr>
        <w:t xml:space="preserve"> </w:t>
      </w:r>
    </w:p>
    <w:p w:rsidR="005E647F" w:rsidRPr="005E647F" w:rsidRDefault="005E647F" w:rsidP="005E647F">
      <w:r w:rsidRPr="007D4DB9">
        <w:rPr>
          <w:b/>
        </w:rPr>
        <w:t>Запрос</w:t>
      </w:r>
      <w:r w:rsidRPr="005E647F">
        <w:rPr>
          <w:lang w:val="en-US"/>
        </w:rPr>
        <w:t>:</w:t>
      </w:r>
      <w:r w:rsidRPr="005E647F">
        <w:t xml:space="preserve"> db.Ords.aggregate(</w:t>
      </w:r>
    </w:p>
    <w:p w:rsidR="005E647F" w:rsidRPr="005E647F" w:rsidRDefault="005E647F" w:rsidP="005E647F">
      <w:r w:rsidRPr="005E647F">
        <w:t xml:space="preserve">   {$group: {_id: "$customer._id", countOrders: {$count: {}}}}</w:t>
      </w:r>
    </w:p>
    <w:p w:rsidR="005E647F" w:rsidRDefault="005E647F" w:rsidP="005E647F">
      <w:r w:rsidRPr="005E647F">
        <w:t xml:space="preserve">  )</w:t>
      </w:r>
    </w:p>
    <w:p w:rsidR="005E647F" w:rsidRDefault="005E647F" w:rsidP="005E647F"/>
    <w:p w:rsidR="005E647F" w:rsidRDefault="005E647F" w:rsidP="005E647F">
      <w:pPr>
        <w:rPr>
          <w:sz w:val="20"/>
          <w:szCs w:val="20"/>
        </w:rPr>
      </w:pPr>
      <w:r>
        <w:rPr>
          <w:noProof/>
        </w:rPr>
        <w:drawing>
          <wp:inline distT="0" distB="0" distL="0" distR="0" wp14:anchorId="696EDF70" wp14:editId="70A78998">
            <wp:extent cx="5305425" cy="2362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362200"/>
                    </a:xfrm>
                    <a:prstGeom prst="rect">
                      <a:avLst/>
                    </a:prstGeom>
                  </pic:spPr>
                </pic:pic>
              </a:graphicData>
            </a:graphic>
          </wp:inline>
        </w:drawing>
      </w:r>
    </w:p>
    <w:p w:rsidR="005E647F" w:rsidRPr="005E647F" w:rsidRDefault="005E647F" w:rsidP="005E647F">
      <w:pPr>
        <w:jc w:val="center"/>
        <w:rPr>
          <w:sz w:val="32"/>
          <w:szCs w:val="20"/>
        </w:rPr>
      </w:pPr>
      <w:r>
        <w:rPr>
          <w:sz w:val="32"/>
          <w:szCs w:val="20"/>
        </w:rPr>
        <w:t>Вывод номера каждого клиента и количества сделанных им заказов</w:t>
      </w:r>
    </w:p>
    <w:p w:rsidR="005E647F" w:rsidRPr="005F291E" w:rsidRDefault="005E647F" w:rsidP="005E647F"/>
    <w:p w:rsidR="00064A7F" w:rsidRDefault="00064A7F" w:rsidP="005E647F">
      <w:pPr>
        <w:rPr>
          <w:sz w:val="32"/>
        </w:rPr>
      </w:pPr>
    </w:p>
    <w:p w:rsidR="00A37FD3" w:rsidRDefault="00A37FD3" w:rsidP="00CC3276">
      <w:pPr>
        <w:jc w:val="center"/>
        <w:rPr>
          <w:sz w:val="32"/>
        </w:rPr>
      </w:pPr>
    </w:p>
    <w:p w:rsidR="00C31225" w:rsidRPr="008F06A4" w:rsidRDefault="00C31225" w:rsidP="00C31225">
      <w:pPr>
        <w:pStyle w:val="1"/>
        <w:spacing w:line="360" w:lineRule="auto"/>
        <w:rPr>
          <w:rFonts w:ascii="Times New Roman" w:hAnsi="Times New Roman" w:cs="Times New Roman"/>
        </w:rPr>
      </w:pPr>
      <w:bookmarkStart w:id="4" w:name="_Toc100241554"/>
      <w:r w:rsidRPr="0069796C">
        <w:rPr>
          <w:rFonts w:ascii="Times New Roman" w:hAnsi="Times New Roman" w:cs="Times New Roman"/>
        </w:rPr>
        <w:t>Заключение</w:t>
      </w:r>
      <w:bookmarkEnd w:id="4"/>
    </w:p>
    <w:p w:rsidR="00620D4F" w:rsidRPr="00B356AB" w:rsidRDefault="005F4175" w:rsidP="00935EA7">
      <w:pPr>
        <w:pStyle w:val="af"/>
        <w:numPr>
          <w:ilvl w:val="0"/>
          <w:numId w:val="1"/>
        </w:numPr>
        <w:ind w:left="360"/>
      </w:pPr>
      <w:r w:rsidRPr="005E647F">
        <w:rPr>
          <w:sz w:val="32"/>
        </w:rPr>
        <w:t>Я</w:t>
      </w:r>
      <w:r w:rsidR="006616D1" w:rsidRPr="005E647F">
        <w:rPr>
          <w:sz w:val="32"/>
        </w:rPr>
        <w:t xml:space="preserve"> </w:t>
      </w:r>
      <w:r w:rsidR="005E647F" w:rsidRPr="005E647F">
        <w:rPr>
          <w:sz w:val="32"/>
        </w:rPr>
        <w:t xml:space="preserve">закрепил знания работы с датами и операторами агрегации </w:t>
      </w:r>
    </w:p>
    <w:p w:rsidR="00B356AB" w:rsidRPr="00FD0659" w:rsidRDefault="00B356AB" w:rsidP="00B356AB">
      <w:pPr>
        <w:pStyle w:val="af"/>
      </w:pPr>
    </w:p>
    <w:p w:rsidR="00FD0659" w:rsidRPr="00F718CD" w:rsidRDefault="00FD0659" w:rsidP="00FD0659">
      <w:pPr>
        <w:pStyle w:val="af"/>
      </w:pPr>
    </w:p>
    <w:p w:rsidR="00357003" w:rsidRPr="008F06A4" w:rsidRDefault="00357003" w:rsidP="00FD0659">
      <w:pPr>
        <w:rPr>
          <w:b/>
          <w:sz w:val="32"/>
        </w:rPr>
      </w:pPr>
      <w:r w:rsidRPr="00FD0659">
        <w:rPr>
          <w:b/>
          <w:sz w:val="32"/>
        </w:rPr>
        <w:t>Литература</w:t>
      </w:r>
    </w:p>
    <w:p w:rsidR="00357003" w:rsidRPr="008F06A4" w:rsidRDefault="00357003" w:rsidP="003B2267">
      <w:pPr>
        <w:pStyle w:val="af"/>
      </w:pPr>
    </w:p>
    <w:p w:rsidR="005E647F" w:rsidRPr="005E647F" w:rsidRDefault="005E647F" w:rsidP="005E647F">
      <w:pPr>
        <w:numPr>
          <w:ilvl w:val="0"/>
          <w:numId w:val="2"/>
        </w:numPr>
        <w:tabs>
          <w:tab w:val="num" w:pos="284"/>
        </w:tabs>
        <w:ind w:left="284"/>
        <w:jc w:val="both"/>
      </w:pPr>
      <w:r w:rsidRPr="005E647F">
        <w:t xml:space="preserve">Кайл Бэнкер </w:t>
      </w:r>
      <w:r>
        <w:rPr>
          <w:lang w:val="en-US"/>
        </w:rPr>
        <w:t>MongoDB</w:t>
      </w:r>
      <w:r w:rsidRPr="005E647F">
        <w:t xml:space="preserve"> в действии / Пер. с англ. Слинкина А. А. - М.: ДМК Пресс, 2012. - 394с.: ил.</w:t>
      </w:r>
    </w:p>
    <w:p w:rsidR="005E647F" w:rsidRDefault="005E647F" w:rsidP="005E647F">
      <w:pPr>
        <w:numPr>
          <w:ilvl w:val="0"/>
          <w:numId w:val="2"/>
        </w:numPr>
        <w:tabs>
          <w:tab w:val="num" w:pos="284"/>
        </w:tabs>
        <w:ind w:left="284"/>
        <w:jc w:val="both"/>
        <w:rPr>
          <w:lang w:val="en-US"/>
        </w:rPr>
      </w:pPr>
      <w:r w:rsidRPr="005E647F">
        <w:t xml:space="preserve">Шеннон Брэдшоу, Йон Брэзил, Кристина Ходоров </w:t>
      </w:r>
      <w:r>
        <w:rPr>
          <w:lang w:val="en-US"/>
        </w:rPr>
        <w:t>MongoDB</w:t>
      </w:r>
      <w:r w:rsidRPr="005E647F">
        <w:t xml:space="preserve">: полное руководство. Мощная и масштабируемая система управления базами данных / пер. с англ. </w:t>
      </w:r>
      <w:r>
        <w:rPr>
          <w:lang w:val="en-US"/>
        </w:rPr>
        <w:t>Д. А. Беликова – М.: ДМК Пресс, 2020. – 540 с.: ил.</w:t>
      </w:r>
    </w:p>
    <w:p w:rsidR="005E647F" w:rsidRDefault="005E647F" w:rsidP="005E647F">
      <w:pPr>
        <w:numPr>
          <w:ilvl w:val="0"/>
          <w:numId w:val="2"/>
        </w:numPr>
        <w:tabs>
          <w:tab w:val="num" w:pos="284"/>
        </w:tabs>
        <w:ind w:left="284"/>
        <w:jc w:val="both"/>
      </w:pPr>
      <w:r>
        <w:t xml:space="preserve">Онлайн-руководство по </w:t>
      </w:r>
      <w:r>
        <w:rPr>
          <w:lang w:val="en-US"/>
        </w:rPr>
        <w:t>MongoDB</w:t>
      </w:r>
      <w:r>
        <w:t xml:space="preserve"> / </w:t>
      </w:r>
      <w:hyperlink r:id="rId20" w:history="1">
        <w:r>
          <w:rPr>
            <w:rStyle w:val="a3"/>
          </w:rPr>
          <w:t>https://metanit.com/nosql/mongodb/</w:t>
        </w:r>
      </w:hyperlink>
      <w:r>
        <w:t xml:space="preserve"> </w:t>
      </w:r>
    </w:p>
    <w:p w:rsidR="00357003" w:rsidRPr="00F718CD" w:rsidRDefault="00357003" w:rsidP="00357003"/>
    <w:sectPr w:rsidR="00357003" w:rsidRPr="00F718CD" w:rsidSect="004713E9">
      <w:footerReference w:type="even" r:id="rId2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8E2" w:rsidRDefault="000818E2">
      <w:r>
        <w:separator/>
      </w:r>
    </w:p>
  </w:endnote>
  <w:endnote w:type="continuationSeparator" w:id="0">
    <w:p w:rsidR="000818E2" w:rsidRDefault="0008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FB" w:rsidRDefault="007D7ECF" w:rsidP="00312F41">
    <w:pPr>
      <w:pStyle w:val="a7"/>
      <w:framePr w:wrap="around" w:vAnchor="text" w:hAnchor="margin" w:xAlign="right" w:y="1"/>
      <w:rPr>
        <w:rStyle w:val="a8"/>
      </w:rPr>
    </w:pPr>
    <w:r>
      <w:rPr>
        <w:rStyle w:val="a8"/>
      </w:rPr>
      <w:fldChar w:fldCharType="begin"/>
    </w:r>
    <w:r w:rsidR="00A454FB">
      <w:rPr>
        <w:rStyle w:val="a8"/>
      </w:rPr>
      <w:instrText xml:space="preserve">PAGE  </w:instrText>
    </w:r>
    <w:r>
      <w:rPr>
        <w:rStyle w:val="a8"/>
      </w:rPr>
      <w:fldChar w:fldCharType="end"/>
    </w:r>
  </w:p>
  <w:p w:rsidR="00A454FB" w:rsidRDefault="00A454FB" w:rsidP="00312F4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FB" w:rsidRDefault="007D7ECF" w:rsidP="00312F41">
    <w:pPr>
      <w:pStyle w:val="a7"/>
      <w:framePr w:wrap="around" w:vAnchor="text" w:hAnchor="margin" w:xAlign="right" w:y="1"/>
      <w:rPr>
        <w:rStyle w:val="a8"/>
      </w:rPr>
    </w:pPr>
    <w:r>
      <w:rPr>
        <w:rStyle w:val="a8"/>
      </w:rPr>
      <w:fldChar w:fldCharType="begin"/>
    </w:r>
    <w:r w:rsidR="00A454FB">
      <w:rPr>
        <w:rStyle w:val="a8"/>
      </w:rPr>
      <w:instrText xml:space="preserve">PAGE  </w:instrText>
    </w:r>
    <w:r>
      <w:rPr>
        <w:rStyle w:val="a8"/>
      </w:rPr>
      <w:fldChar w:fldCharType="separate"/>
    </w:r>
    <w:r w:rsidR="00F465BA">
      <w:rPr>
        <w:rStyle w:val="a8"/>
        <w:noProof/>
      </w:rPr>
      <w:t>2</w:t>
    </w:r>
    <w:r>
      <w:rPr>
        <w:rStyle w:val="a8"/>
      </w:rPr>
      <w:fldChar w:fldCharType="end"/>
    </w:r>
  </w:p>
  <w:p w:rsidR="00A454FB" w:rsidRDefault="00A454FB" w:rsidP="00312F4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8E2" w:rsidRDefault="000818E2">
      <w:r>
        <w:separator/>
      </w:r>
    </w:p>
  </w:footnote>
  <w:footnote w:type="continuationSeparator" w:id="0">
    <w:p w:rsidR="000818E2" w:rsidRDefault="00081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4DD0"/>
    <w:multiLevelType w:val="hybridMultilevel"/>
    <w:tmpl w:val="2FF40A2E"/>
    <w:lvl w:ilvl="0" w:tplc="37E6F01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3B586D02"/>
    <w:multiLevelType w:val="hybridMultilevel"/>
    <w:tmpl w:val="523E9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065162"/>
    <w:multiLevelType w:val="hybridMultilevel"/>
    <w:tmpl w:val="A31ACD40"/>
    <w:lvl w:ilvl="0" w:tplc="BA1086A6">
      <w:start w:val="1"/>
      <w:numFmt w:val="decimal"/>
      <w:lvlText w:val="%1"/>
      <w:lvlJc w:val="left"/>
      <w:pPr>
        <w:tabs>
          <w:tab w:val="num" w:pos="390"/>
        </w:tabs>
        <w:ind w:left="390" w:hanging="39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57003"/>
    <w:rsid w:val="00001B57"/>
    <w:rsid w:val="00001EB0"/>
    <w:rsid w:val="0001394C"/>
    <w:rsid w:val="000139B6"/>
    <w:rsid w:val="0001518F"/>
    <w:rsid w:val="00015BE3"/>
    <w:rsid w:val="00022CF4"/>
    <w:rsid w:val="00027ECE"/>
    <w:rsid w:val="0003189A"/>
    <w:rsid w:val="00034051"/>
    <w:rsid w:val="00034B18"/>
    <w:rsid w:val="0004636F"/>
    <w:rsid w:val="00051106"/>
    <w:rsid w:val="000514C8"/>
    <w:rsid w:val="0005629E"/>
    <w:rsid w:val="000629C9"/>
    <w:rsid w:val="0006346F"/>
    <w:rsid w:val="00064A7F"/>
    <w:rsid w:val="00066332"/>
    <w:rsid w:val="000813D0"/>
    <w:rsid w:val="000818E2"/>
    <w:rsid w:val="00081DBD"/>
    <w:rsid w:val="00082A16"/>
    <w:rsid w:val="0009090B"/>
    <w:rsid w:val="0009141A"/>
    <w:rsid w:val="00094A0C"/>
    <w:rsid w:val="000A353B"/>
    <w:rsid w:val="000A5534"/>
    <w:rsid w:val="000B056C"/>
    <w:rsid w:val="000B2D02"/>
    <w:rsid w:val="000B6CB4"/>
    <w:rsid w:val="000B6E39"/>
    <w:rsid w:val="000B7FDA"/>
    <w:rsid w:val="000C01AD"/>
    <w:rsid w:val="000C3B2C"/>
    <w:rsid w:val="000C4854"/>
    <w:rsid w:val="000C5116"/>
    <w:rsid w:val="000E0E8F"/>
    <w:rsid w:val="000E1FDC"/>
    <w:rsid w:val="000E6727"/>
    <w:rsid w:val="000E6D7B"/>
    <w:rsid w:val="000F31AD"/>
    <w:rsid w:val="000F4B1E"/>
    <w:rsid w:val="000F6AAC"/>
    <w:rsid w:val="000F7365"/>
    <w:rsid w:val="00100588"/>
    <w:rsid w:val="001008D3"/>
    <w:rsid w:val="00100AA3"/>
    <w:rsid w:val="00105A4D"/>
    <w:rsid w:val="00111867"/>
    <w:rsid w:val="00115411"/>
    <w:rsid w:val="00115BDD"/>
    <w:rsid w:val="00117B0D"/>
    <w:rsid w:val="0013079E"/>
    <w:rsid w:val="00134C0D"/>
    <w:rsid w:val="00135200"/>
    <w:rsid w:val="001370E9"/>
    <w:rsid w:val="00142E85"/>
    <w:rsid w:val="00153B78"/>
    <w:rsid w:val="001546F9"/>
    <w:rsid w:val="0016098B"/>
    <w:rsid w:val="00160E18"/>
    <w:rsid w:val="001620E7"/>
    <w:rsid w:val="00165727"/>
    <w:rsid w:val="00166281"/>
    <w:rsid w:val="00176DED"/>
    <w:rsid w:val="00184943"/>
    <w:rsid w:val="00197A36"/>
    <w:rsid w:val="001A0DEB"/>
    <w:rsid w:val="001A33A6"/>
    <w:rsid w:val="001A58C8"/>
    <w:rsid w:val="001A7D45"/>
    <w:rsid w:val="001B0763"/>
    <w:rsid w:val="001B1B43"/>
    <w:rsid w:val="001B3E5E"/>
    <w:rsid w:val="001B47DB"/>
    <w:rsid w:val="001C7B77"/>
    <w:rsid w:val="001D51B7"/>
    <w:rsid w:val="001E0467"/>
    <w:rsid w:val="001F437E"/>
    <w:rsid w:val="001F667B"/>
    <w:rsid w:val="002000A4"/>
    <w:rsid w:val="002008D6"/>
    <w:rsid w:val="00205730"/>
    <w:rsid w:val="0021184F"/>
    <w:rsid w:val="00220407"/>
    <w:rsid w:val="00224222"/>
    <w:rsid w:val="002245E6"/>
    <w:rsid w:val="00226C61"/>
    <w:rsid w:val="00230142"/>
    <w:rsid w:val="002317F6"/>
    <w:rsid w:val="00231D4B"/>
    <w:rsid w:val="00235E27"/>
    <w:rsid w:val="0024147C"/>
    <w:rsid w:val="002423E7"/>
    <w:rsid w:val="0024755E"/>
    <w:rsid w:val="0024770A"/>
    <w:rsid w:val="00250AEE"/>
    <w:rsid w:val="00254828"/>
    <w:rsid w:val="00254932"/>
    <w:rsid w:val="002714BA"/>
    <w:rsid w:val="00282915"/>
    <w:rsid w:val="00284EC6"/>
    <w:rsid w:val="00286BCF"/>
    <w:rsid w:val="002911AB"/>
    <w:rsid w:val="0029635F"/>
    <w:rsid w:val="00297595"/>
    <w:rsid w:val="002A451C"/>
    <w:rsid w:val="002B01A8"/>
    <w:rsid w:val="002C2A81"/>
    <w:rsid w:val="002C45E7"/>
    <w:rsid w:val="002D3AD9"/>
    <w:rsid w:val="002D637F"/>
    <w:rsid w:val="002E0963"/>
    <w:rsid w:val="002E16AB"/>
    <w:rsid w:val="002E23B4"/>
    <w:rsid w:val="002E24E2"/>
    <w:rsid w:val="002E311C"/>
    <w:rsid w:val="002E3E5F"/>
    <w:rsid w:val="002E42A6"/>
    <w:rsid w:val="002E46CF"/>
    <w:rsid w:val="002E7FF9"/>
    <w:rsid w:val="002F4D07"/>
    <w:rsid w:val="002F516F"/>
    <w:rsid w:val="002F6A94"/>
    <w:rsid w:val="00302C52"/>
    <w:rsid w:val="00304FF7"/>
    <w:rsid w:val="00307D0A"/>
    <w:rsid w:val="00311846"/>
    <w:rsid w:val="00311F85"/>
    <w:rsid w:val="00312F41"/>
    <w:rsid w:val="00315C1E"/>
    <w:rsid w:val="00321505"/>
    <w:rsid w:val="0032160A"/>
    <w:rsid w:val="00321E3C"/>
    <w:rsid w:val="003235DF"/>
    <w:rsid w:val="0032548E"/>
    <w:rsid w:val="00325989"/>
    <w:rsid w:val="003304D7"/>
    <w:rsid w:val="00334540"/>
    <w:rsid w:val="00336470"/>
    <w:rsid w:val="00342228"/>
    <w:rsid w:val="003428EA"/>
    <w:rsid w:val="00350CDB"/>
    <w:rsid w:val="003549AC"/>
    <w:rsid w:val="00355FDD"/>
    <w:rsid w:val="003565E6"/>
    <w:rsid w:val="00357003"/>
    <w:rsid w:val="00362FBC"/>
    <w:rsid w:val="0036320C"/>
    <w:rsid w:val="00363473"/>
    <w:rsid w:val="00363503"/>
    <w:rsid w:val="00364C70"/>
    <w:rsid w:val="003678AA"/>
    <w:rsid w:val="003707D1"/>
    <w:rsid w:val="00370D6D"/>
    <w:rsid w:val="003711A9"/>
    <w:rsid w:val="00385DD9"/>
    <w:rsid w:val="00393B3C"/>
    <w:rsid w:val="003A11AF"/>
    <w:rsid w:val="003A24C2"/>
    <w:rsid w:val="003A294B"/>
    <w:rsid w:val="003A2E14"/>
    <w:rsid w:val="003A7A2F"/>
    <w:rsid w:val="003B1D56"/>
    <w:rsid w:val="003B2267"/>
    <w:rsid w:val="003B2750"/>
    <w:rsid w:val="003B41C4"/>
    <w:rsid w:val="003C1C89"/>
    <w:rsid w:val="003C33B7"/>
    <w:rsid w:val="003C4A3F"/>
    <w:rsid w:val="003C7141"/>
    <w:rsid w:val="003D2DBB"/>
    <w:rsid w:val="003D49EC"/>
    <w:rsid w:val="003E0BE7"/>
    <w:rsid w:val="003E3C89"/>
    <w:rsid w:val="003F5323"/>
    <w:rsid w:val="003F7F36"/>
    <w:rsid w:val="00401E6C"/>
    <w:rsid w:val="00402612"/>
    <w:rsid w:val="004107C5"/>
    <w:rsid w:val="00414597"/>
    <w:rsid w:val="00431E94"/>
    <w:rsid w:val="004331E6"/>
    <w:rsid w:val="00440D2D"/>
    <w:rsid w:val="004438B0"/>
    <w:rsid w:val="00445465"/>
    <w:rsid w:val="00445DE5"/>
    <w:rsid w:val="0044623A"/>
    <w:rsid w:val="004519A0"/>
    <w:rsid w:val="004547BE"/>
    <w:rsid w:val="00455212"/>
    <w:rsid w:val="004554F3"/>
    <w:rsid w:val="00461501"/>
    <w:rsid w:val="00461A40"/>
    <w:rsid w:val="004624EC"/>
    <w:rsid w:val="00463BD4"/>
    <w:rsid w:val="00470D1E"/>
    <w:rsid w:val="004713E9"/>
    <w:rsid w:val="0048267C"/>
    <w:rsid w:val="004876FB"/>
    <w:rsid w:val="004900D5"/>
    <w:rsid w:val="0049743A"/>
    <w:rsid w:val="004A2A2B"/>
    <w:rsid w:val="004A579B"/>
    <w:rsid w:val="004B1F14"/>
    <w:rsid w:val="004B56DB"/>
    <w:rsid w:val="004B6720"/>
    <w:rsid w:val="004B7369"/>
    <w:rsid w:val="004C09D4"/>
    <w:rsid w:val="004D33AD"/>
    <w:rsid w:val="004E3FEE"/>
    <w:rsid w:val="004E414D"/>
    <w:rsid w:val="004F2DB1"/>
    <w:rsid w:val="004F4680"/>
    <w:rsid w:val="00502CA0"/>
    <w:rsid w:val="0050615E"/>
    <w:rsid w:val="005151B5"/>
    <w:rsid w:val="0051714C"/>
    <w:rsid w:val="00517824"/>
    <w:rsid w:val="00524770"/>
    <w:rsid w:val="0052669F"/>
    <w:rsid w:val="00530778"/>
    <w:rsid w:val="00531BFC"/>
    <w:rsid w:val="00534FCD"/>
    <w:rsid w:val="00547876"/>
    <w:rsid w:val="0055152E"/>
    <w:rsid w:val="00553C2B"/>
    <w:rsid w:val="00562104"/>
    <w:rsid w:val="0056679D"/>
    <w:rsid w:val="00567630"/>
    <w:rsid w:val="00567878"/>
    <w:rsid w:val="005741D4"/>
    <w:rsid w:val="005744A7"/>
    <w:rsid w:val="005768B9"/>
    <w:rsid w:val="005823C4"/>
    <w:rsid w:val="00583E22"/>
    <w:rsid w:val="00587D50"/>
    <w:rsid w:val="0059254D"/>
    <w:rsid w:val="005958C0"/>
    <w:rsid w:val="00596323"/>
    <w:rsid w:val="00597B1B"/>
    <w:rsid w:val="005A597B"/>
    <w:rsid w:val="005A5B4C"/>
    <w:rsid w:val="005A6377"/>
    <w:rsid w:val="005A6FF0"/>
    <w:rsid w:val="005A73D1"/>
    <w:rsid w:val="005B4CCE"/>
    <w:rsid w:val="005C0CA9"/>
    <w:rsid w:val="005D32C0"/>
    <w:rsid w:val="005D3D21"/>
    <w:rsid w:val="005E647F"/>
    <w:rsid w:val="005E776A"/>
    <w:rsid w:val="005F291E"/>
    <w:rsid w:val="005F3C95"/>
    <w:rsid w:val="005F4175"/>
    <w:rsid w:val="0060651A"/>
    <w:rsid w:val="00620D4F"/>
    <w:rsid w:val="0062156C"/>
    <w:rsid w:val="00624BE3"/>
    <w:rsid w:val="00624EBD"/>
    <w:rsid w:val="00636076"/>
    <w:rsid w:val="00637AD6"/>
    <w:rsid w:val="00650EAE"/>
    <w:rsid w:val="00651BDE"/>
    <w:rsid w:val="00651E83"/>
    <w:rsid w:val="0065343A"/>
    <w:rsid w:val="00655A62"/>
    <w:rsid w:val="00656C34"/>
    <w:rsid w:val="00660DDA"/>
    <w:rsid w:val="006616D1"/>
    <w:rsid w:val="00662636"/>
    <w:rsid w:val="00663A24"/>
    <w:rsid w:val="00664189"/>
    <w:rsid w:val="0066448B"/>
    <w:rsid w:val="00664E0F"/>
    <w:rsid w:val="00664F20"/>
    <w:rsid w:val="00667264"/>
    <w:rsid w:val="006744C3"/>
    <w:rsid w:val="006751B2"/>
    <w:rsid w:val="00682952"/>
    <w:rsid w:val="006833D3"/>
    <w:rsid w:val="00683F6E"/>
    <w:rsid w:val="0068547A"/>
    <w:rsid w:val="00695B03"/>
    <w:rsid w:val="00695F31"/>
    <w:rsid w:val="0069704F"/>
    <w:rsid w:val="0069796C"/>
    <w:rsid w:val="00697D16"/>
    <w:rsid w:val="006B0F02"/>
    <w:rsid w:val="006B112D"/>
    <w:rsid w:val="006B1787"/>
    <w:rsid w:val="006B6E23"/>
    <w:rsid w:val="006B6FE4"/>
    <w:rsid w:val="006C35BF"/>
    <w:rsid w:val="006C3BB3"/>
    <w:rsid w:val="006C4EA2"/>
    <w:rsid w:val="006D27BB"/>
    <w:rsid w:val="006D404C"/>
    <w:rsid w:val="006D625E"/>
    <w:rsid w:val="006E2499"/>
    <w:rsid w:val="006E6C66"/>
    <w:rsid w:val="006F6D9F"/>
    <w:rsid w:val="00702D45"/>
    <w:rsid w:val="007038E8"/>
    <w:rsid w:val="00704D6D"/>
    <w:rsid w:val="007200A3"/>
    <w:rsid w:val="00722B6E"/>
    <w:rsid w:val="007237C0"/>
    <w:rsid w:val="00725270"/>
    <w:rsid w:val="00726DBE"/>
    <w:rsid w:val="00737B54"/>
    <w:rsid w:val="00740FC6"/>
    <w:rsid w:val="0074118C"/>
    <w:rsid w:val="00743327"/>
    <w:rsid w:val="00744491"/>
    <w:rsid w:val="007461E8"/>
    <w:rsid w:val="0075044C"/>
    <w:rsid w:val="00754B21"/>
    <w:rsid w:val="007557A2"/>
    <w:rsid w:val="007565FC"/>
    <w:rsid w:val="007618A5"/>
    <w:rsid w:val="00764744"/>
    <w:rsid w:val="007755F2"/>
    <w:rsid w:val="007815C1"/>
    <w:rsid w:val="00783E5A"/>
    <w:rsid w:val="00785690"/>
    <w:rsid w:val="00786D0C"/>
    <w:rsid w:val="00794C2D"/>
    <w:rsid w:val="00795EE3"/>
    <w:rsid w:val="007A5F80"/>
    <w:rsid w:val="007B5023"/>
    <w:rsid w:val="007B555E"/>
    <w:rsid w:val="007B7306"/>
    <w:rsid w:val="007C33F8"/>
    <w:rsid w:val="007C4C45"/>
    <w:rsid w:val="007C6D89"/>
    <w:rsid w:val="007D4DB9"/>
    <w:rsid w:val="007D606A"/>
    <w:rsid w:val="007D7285"/>
    <w:rsid w:val="007D7ECF"/>
    <w:rsid w:val="007E0E4A"/>
    <w:rsid w:val="007E3DE8"/>
    <w:rsid w:val="007F184C"/>
    <w:rsid w:val="007F3A0E"/>
    <w:rsid w:val="007F7B23"/>
    <w:rsid w:val="008036F7"/>
    <w:rsid w:val="00811BE2"/>
    <w:rsid w:val="0081214F"/>
    <w:rsid w:val="0082189E"/>
    <w:rsid w:val="00827DAB"/>
    <w:rsid w:val="008304DB"/>
    <w:rsid w:val="00842A87"/>
    <w:rsid w:val="00846768"/>
    <w:rsid w:val="008529CB"/>
    <w:rsid w:val="008573C7"/>
    <w:rsid w:val="00857BC0"/>
    <w:rsid w:val="00887D14"/>
    <w:rsid w:val="00891A65"/>
    <w:rsid w:val="0089444C"/>
    <w:rsid w:val="00897193"/>
    <w:rsid w:val="008A09BD"/>
    <w:rsid w:val="008A5D92"/>
    <w:rsid w:val="008B0ED5"/>
    <w:rsid w:val="008B1F40"/>
    <w:rsid w:val="008B3F1E"/>
    <w:rsid w:val="008B41BE"/>
    <w:rsid w:val="008C33B1"/>
    <w:rsid w:val="008D29B2"/>
    <w:rsid w:val="008E2195"/>
    <w:rsid w:val="008E59BD"/>
    <w:rsid w:val="008F06A4"/>
    <w:rsid w:val="008F2589"/>
    <w:rsid w:val="008F2A83"/>
    <w:rsid w:val="00902904"/>
    <w:rsid w:val="00910022"/>
    <w:rsid w:val="009150AE"/>
    <w:rsid w:val="009172B4"/>
    <w:rsid w:val="00917394"/>
    <w:rsid w:val="00922193"/>
    <w:rsid w:val="009230C1"/>
    <w:rsid w:val="009311E2"/>
    <w:rsid w:val="00935EA7"/>
    <w:rsid w:val="00941BCA"/>
    <w:rsid w:val="00946824"/>
    <w:rsid w:val="00950446"/>
    <w:rsid w:val="00953ED3"/>
    <w:rsid w:val="009612A1"/>
    <w:rsid w:val="00962BA1"/>
    <w:rsid w:val="00962F3B"/>
    <w:rsid w:val="00972040"/>
    <w:rsid w:val="00974D1F"/>
    <w:rsid w:val="009774D4"/>
    <w:rsid w:val="00981B73"/>
    <w:rsid w:val="0098231D"/>
    <w:rsid w:val="00984F5B"/>
    <w:rsid w:val="00990FF5"/>
    <w:rsid w:val="009A7737"/>
    <w:rsid w:val="009B1C3E"/>
    <w:rsid w:val="009B215F"/>
    <w:rsid w:val="009B258C"/>
    <w:rsid w:val="009B7BF0"/>
    <w:rsid w:val="009C0942"/>
    <w:rsid w:val="009D2C95"/>
    <w:rsid w:val="009D5BCF"/>
    <w:rsid w:val="009E2353"/>
    <w:rsid w:val="009E68E5"/>
    <w:rsid w:val="009E74FD"/>
    <w:rsid w:val="009F1062"/>
    <w:rsid w:val="009F12A3"/>
    <w:rsid w:val="00A02F5F"/>
    <w:rsid w:val="00A03D52"/>
    <w:rsid w:val="00A043AB"/>
    <w:rsid w:val="00A11DBC"/>
    <w:rsid w:val="00A14E94"/>
    <w:rsid w:val="00A30AD5"/>
    <w:rsid w:val="00A30E05"/>
    <w:rsid w:val="00A344D5"/>
    <w:rsid w:val="00A37FD3"/>
    <w:rsid w:val="00A412D3"/>
    <w:rsid w:val="00A41816"/>
    <w:rsid w:val="00A454FB"/>
    <w:rsid w:val="00A548BF"/>
    <w:rsid w:val="00A56F31"/>
    <w:rsid w:val="00A65AF9"/>
    <w:rsid w:val="00A715D4"/>
    <w:rsid w:val="00A73BB1"/>
    <w:rsid w:val="00A76EDB"/>
    <w:rsid w:val="00A77F27"/>
    <w:rsid w:val="00A81927"/>
    <w:rsid w:val="00A8252A"/>
    <w:rsid w:val="00A8257D"/>
    <w:rsid w:val="00A849D0"/>
    <w:rsid w:val="00A84E7F"/>
    <w:rsid w:val="00A91919"/>
    <w:rsid w:val="00A91C18"/>
    <w:rsid w:val="00A94A74"/>
    <w:rsid w:val="00A96FA0"/>
    <w:rsid w:val="00AA0567"/>
    <w:rsid w:val="00AA671D"/>
    <w:rsid w:val="00AA6781"/>
    <w:rsid w:val="00AA7F8F"/>
    <w:rsid w:val="00AB785B"/>
    <w:rsid w:val="00AC091A"/>
    <w:rsid w:val="00AC17AF"/>
    <w:rsid w:val="00AC6562"/>
    <w:rsid w:val="00AC79E2"/>
    <w:rsid w:val="00AD0596"/>
    <w:rsid w:val="00AD2397"/>
    <w:rsid w:val="00AD2B28"/>
    <w:rsid w:val="00AD7B0B"/>
    <w:rsid w:val="00AE0AA5"/>
    <w:rsid w:val="00AE3730"/>
    <w:rsid w:val="00AE768B"/>
    <w:rsid w:val="00AE7F66"/>
    <w:rsid w:val="00AF1FEF"/>
    <w:rsid w:val="00AF5DB5"/>
    <w:rsid w:val="00AF6470"/>
    <w:rsid w:val="00B00B95"/>
    <w:rsid w:val="00B00CC7"/>
    <w:rsid w:val="00B00D27"/>
    <w:rsid w:val="00B12228"/>
    <w:rsid w:val="00B14A78"/>
    <w:rsid w:val="00B14ADB"/>
    <w:rsid w:val="00B150BC"/>
    <w:rsid w:val="00B2588A"/>
    <w:rsid w:val="00B259FC"/>
    <w:rsid w:val="00B26193"/>
    <w:rsid w:val="00B2780B"/>
    <w:rsid w:val="00B33BBC"/>
    <w:rsid w:val="00B34AA3"/>
    <w:rsid w:val="00B356AB"/>
    <w:rsid w:val="00B43120"/>
    <w:rsid w:val="00B437EB"/>
    <w:rsid w:val="00B47613"/>
    <w:rsid w:val="00B5074E"/>
    <w:rsid w:val="00B51BA1"/>
    <w:rsid w:val="00B547D3"/>
    <w:rsid w:val="00B62689"/>
    <w:rsid w:val="00B65A91"/>
    <w:rsid w:val="00B66C05"/>
    <w:rsid w:val="00B672B6"/>
    <w:rsid w:val="00B718EE"/>
    <w:rsid w:val="00B723DB"/>
    <w:rsid w:val="00B77C48"/>
    <w:rsid w:val="00B852C3"/>
    <w:rsid w:val="00B8565B"/>
    <w:rsid w:val="00B87335"/>
    <w:rsid w:val="00B87D9C"/>
    <w:rsid w:val="00B90631"/>
    <w:rsid w:val="00B93390"/>
    <w:rsid w:val="00B9443D"/>
    <w:rsid w:val="00B97084"/>
    <w:rsid w:val="00BA02C8"/>
    <w:rsid w:val="00BA39AD"/>
    <w:rsid w:val="00BA4F45"/>
    <w:rsid w:val="00BA5B46"/>
    <w:rsid w:val="00BC1438"/>
    <w:rsid w:val="00BC1620"/>
    <w:rsid w:val="00BC20E3"/>
    <w:rsid w:val="00BD506C"/>
    <w:rsid w:val="00BD5722"/>
    <w:rsid w:val="00BE297A"/>
    <w:rsid w:val="00BE2B3A"/>
    <w:rsid w:val="00BF188C"/>
    <w:rsid w:val="00BF1CCD"/>
    <w:rsid w:val="00BF6E48"/>
    <w:rsid w:val="00BF71C2"/>
    <w:rsid w:val="00C00E36"/>
    <w:rsid w:val="00C018EE"/>
    <w:rsid w:val="00C050B6"/>
    <w:rsid w:val="00C05DE2"/>
    <w:rsid w:val="00C0717A"/>
    <w:rsid w:val="00C07BE8"/>
    <w:rsid w:val="00C24A59"/>
    <w:rsid w:val="00C25031"/>
    <w:rsid w:val="00C31225"/>
    <w:rsid w:val="00C31ED5"/>
    <w:rsid w:val="00C33D93"/>
    <w:rsid w:val="00C42981"/>
    <w:rsid w:val="00C44BE2"/>
    <w:rsid w:val="00C551B4"/>
    <w:rsid w:val="00C558BE"/>
    <w:rsid w:val="00C62784"/>
    <w:rsid w:val="00C67F1D"/>
    <w:rsid w:val="00C700C1"/>
    <w:rsid w:val="00C73756"/>
    <w:rsid w:val="00C77E94"/>
    <w:rsid w:val="00C81B7C"/>
    <w:rsid w:val="00C926F2"/>
    <w:rsid w:val="00C93AE2"/>
    <w:rsid w:val="00CA27BD"/>
    <w:rsid w:val="00CA4124"/>
    <w:rsid w:val="00CA426E"/>
    <w:rsid w:val="00CB2B59"/>
    <w:rsid w:val="00CB302F"/>
    <w:rsid w:val="00CB45E6"/>
    <w:rsid w:val="00CC0515"/>
    <w:rsid w:val="00CC2FF5"/>
    <w:rsid w:val="00CC3276"/>
    <w:rsid w:val="00CC4212"/>
    <w:rsid w:val="00CC4552"/>
    <w:rsid w:val="00CC610E"/>
    <w:rsid w:val="00CC6595"/>
    <w:rsid w:val="00CD03D8"/>
    <w:rsid w:val="00CE357B"/>
    <w:rsid w:val="00CE4D35"/>
    <w:rsid w:val="00CF16DA"/>
    <w:rsid w:val="00CF5827"/>
    <w:rsid w:val="00CF5A1F"/>
    <w:rsid w:val="00CF677C"/>
    <w:rsid w:val="00CF6A32"/>
    <w:rsid w:val="00D0024D"/>
    <w:rsid w:val="00D02FD2"/>
    <w:rsid w:val="00D0364E"/>
    <w:rsid w:val="00D05BF5"/>
    <w:rsid w:val="00D060BF"/>
    <w:rsid w:val="00D11D9C"/>
    <w:rsid w:val="00D14E73"/>
    <w:rsid w:val="00D15AE8"/>
    <w:rsid w:val="00D16D3A"/>
    <w:rsid w:val="00D22116"/>
    <w:rsid w:val="00D228BD"/>
    <w:rsid w:val="00D274B0"/>
    <w:rsid w:val="00D37702"/>
    <w:rsid w:val="00D377EB"/>
    <w:rsid w:val="00D40FB7"/>
    <w:rsid w:val="00D456CB"/>
    <w:rsid w:val="00D50001"/>
    <w:rsid w:val="00D554E5"/>
    <w:rsid w:val="00D57A36"/>
    <w:rsid w:val="00D61EFC"/>
    <w:rsid w:val="00D629F6"/>
    <w:rsid w:val="00D74E5F"/>
    <w:rsid w:val="00D7535C"/>
    <w:rsid w:val="00D75B5F"/>
    <w:rsid w:val="00D81B05"/>
    <w:rsid w:val="00D83618"/>
    <w:rsid w:val="00D83A32"/>
    <w:rsid w:val="00D83C99"/>
    <w:rsid w:val="00D8795A"/>
    <w:rsid w:val="00D90127"/>
    <w:rsid w:val="00D92D0D"/>
    <w:rsid w:val="00D93471"/>
    <w:rsid w:val="00D96D50"/>
    <w:rsid w:val="00DA02D9"/>
    <w:rsid w:val="00DB155D"/>
    <w:rsid w:val="00DB2DED"/>
    <w:rsid w:val="00DB5939"/>
    <w:rsid w:val="00DB774A"/>
    <w:rsid w:val="00DB7A88"/>
    <w:rsid w:val="00DC2D8D"/>
    <w:rsid w:val="00DC47D7"/>
    <w:rsid w:val="00DC5570"/>
    <w:rsid w:val="00DD119F"/>
    <w:rsid w:val="00DD6700"/>
    <w:rsid w:val="00DE31F4"/>
    <w:rsid w:val="00DE383B"/>
    <w:rsid w:val="00DF0D63"/>
    <w:rsid w:val="00DF206F"/>
    <w:rsid w:val="00DF45AF"/>
    <w:rsid w:val="00DF54A7"/>
    <w:rsid w:val="00E00D51"/>
    <w:rsid w:val="00E0321C"/>
    <w:rsid w:val="00E12FDB"/>
    <w:rsid w:val="00E16511"/>
    <w:rsid w:val="00E16996"/>
    <w:rsid w:val="00E20072"/>
    <w:rsid w:val="00E22B11"/>
    <w:rsid w:val="00E2673C"/>
    <w:rsid w:val="00E318A3"/>
    <w:rsid w:val="00E33C79"/>
    <w:rsid w:val="00E35580"/>
    <w:rsid w:val="00E36DBE"/>
    <w:rsid w:val="00E437BF"/>
    <w:rsid w:val="00E5182C"/>
    <w:rsid w:val="00E5409E"/>
    <w:rsid w:val="00E570B4"/>
    <w:rsid w:val="00E57C6D"/>
    <w:rsid w:val="00E60069"/>
    <w:rsid w:val="00E65232"/>
    <w:rsid w:val="00E700A0"/>
    <w:rsid w:val="00E74175"/>
    <w:rsid w:val="00E80565"/>
    <w:rsid w:val="00E81300"/>
    <w:rsid w:val="00E817BE"/>
    <w:rsid w:val="00E8363E"/>
    <w:rsid w:val="00EA7150"/>
    <w:rsid w:val="00EB19D5"/>
    <w:rsid w:val="00EB4978"/>
    <w:rsid w:val="00EB4B70"/>
    <w:rsid w:val="00EC2736"/>
    <w:rsid w:val="00EC3A64"/>
    <w:rsid w:val="00EC40D0"/>
    <w:rsid w:val="00EC531C"/>
    <w:rsid w:val="00EC7DF8"/>
    <w:rsid w:val="00ED0293"/>
    <w:rsid w:val="00ED4810"/>
    <w:rsid w:val="00EE553C"/>
    <w:rsid w:val="00EF304B"/>
    <w:rsid w:val="00EF39AE"/>
    <w:rsid w:val="00EF55D2"/>
    <w:rsid w:val="00EF7C65"/>
    <w:rsid w:val="00F00AAE"/>
    <w:rsid w:val="00F016CC"/>
    <w:rsid w:val="00F0276F"/>
    <w:rsid w:val="00F12816"/>
    <w:rsid w:val="00F16D95"/>
    <w:rsid w:val="00F21DD8"/>
    <w:rsid w:val="00F260A3"/>
    <w:rsid w:val="00F277E0"/>
    <w:rsid w:val="00F306DE"/>
    <w:rsid w:val="00F33D09"/>
    <w:rsid w:val="00F36A3B"/>
    <w:rsid w:val="00F37917"/>
    <w:rsid w:val="00F37AC6"/>
    <w:rsid w:val="00F430FC"/>
    <w:rsid w:val="00F465BA"/>
    <w:rsid w:val="00F5169B"/>
    <w:rsid w:val="00F51E74"/>
    <w:rsid w:val="00F5511F"/>
    <w:rsid w:val="00F5545C"/>
    <w:rsid w:val="00F57D55"/>
    <w:rsid w:val="00F60073"/>
    <w:rsid w:val="00F63163"/>
    <w:rsid w:val="00F718CD"/>
    <w:rsid w:val="00F7639C"/>
    <w:rsid w:val="00F804CB"/>
    <w:rsid w:val="00F80C07"/>
    <w:rsid w:val="00F841D0"/>
    <w:rsid w:val="00F8476A"/>
    <w:rsid w:val="00F8514D"/>
    <w:rsid w:val="00F851B9"/>
    <w:rsid w:val="00F91801"/>
    <w:rsid w:val="00F92C7E"/>
    <w:rsid w:val="00F97051"/>
    <w:rsid w:val="00FA16E1"/>
    <w:rsid w:val="00FA1C7C"/>
    <w:rsid w:val="00FA42AF"/>
    <w:rsid w:val="00FB0A91"/>
    <w:rsid w:val="00FB486F"/>
    <w:rsid w:val="00FC0623"/>
    <w:rsid w:val="00FC385B"/>
    <w:rsid w:val="00FC4D78"/>
    <w:rsid w:val="00FC50E5"/>
    <w:rsid w:val="00FD0659"/>
    <w:rsid w:val="00FD121D"/>
    <w:rsid w:val="00FD4874"/>
    <w:rsid w:val="00FD786D"/>
    <w:rsid w:val="00FE0958"/>
    <w:rsid w:val="00FE5104"/>
    <w:rsid w:val="00FE593F"/>
    <w:rsid w:val="00FE71E7"/>
    <w:rsid w:val="00FF7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78128"/>
  <w15:docId w15:val="{49273A33-D764-4CA1-A89A-76FFBEE3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3F8"/>
    <w:rPr>
      <w:sz w:val="24"/>
      <w:szCs w:val="24"/>
    </w:rPr>
  </w:style>
  <w:style w:type="paragraph" w:styleId="1">
    <w:name w:val="heading 1"/>
    <w:basedOn w:val="a"/>
    <w:next w:val="a"/>
    <w:link w:val="10"/>
    <w:qFormat/>
    <w:rsid w:val="000C3B2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C3B2C"/>
    <w:pPr>
      <w:keepNext/>
      <w:spacing w:before="240" w:after="60"/>
      <w:outlineLvl w:val="1"/>
    </w:pPr>
    <w:rPr>
      <w:rFonts w:ascii="Arial" w:hAnsi="Arial" w:cs="Arial"/>
      <w:b/>
      <w:bCs/>
      <w:i/>
      <w:iCs/>
      <w:sz w:val="28"/>
      <w:szCs w:val="28"/>
    </w:rPr>
  </w:style>
  <w:style w:type="paragraph" w:styleId="3">
    <w:name w:val="heading 3"/>
    <w:basedOn w:val="a"/>
    <w:next w:val="a"/>
    <w:link w:val="30"/>
    <w:qFormat/>
    <w:rsid w:val="007E0E4A"/>
    <w:pPr>
      <w:keepNext/>
      <w:spacing w:before="240" w:after="60"/>
      <w:outlineLvl w:val="2"/>
    </w:pPr>
    <w:rPr>
      <w:rFonts w:ascii="Arial" w:hAnsi="Arial" w:cs="Arial"/>
      <w:b/>
      <w:bCs/>
      <w:sz w:val="26"/>
      <w:szCs w:val="26"/>
    </w:rPr>
  </w:style>
  <w:style w:type="paragraph" w:styleId="6">
    <w:name w:val="heading 6"/>
    <w:basedOn w:val="a"/>
    <w:next w:val="a"/>
    <w:qFormat/>
    <w:rsid w:val="000813D0"/>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C3B2C"/>
    <w:rPr>
      <w:rFonts w:ascii="Arial" w:hAnsi="Arial" w:cs="Arial"/>
      <w:b/>
      <w:bCs/>
      <w:kern w:val="32"/>
      <w:sz w:val="32"/>
      <w:szCs w:val="32"/>
      <w:lang w:val="ru-RU" w:eastAsia="ru-RU" w:bidi="ar-SA"/>
    </w:rPr>
  </w:style>
  <w:style w:type="character" w:styleId="a3">
    <w:name w:val="Hyperlink"/>
    <w:basedOn w:val="a0"/>
    <w:uiPriority w:val="99"/>
    <w:rsid w:val="00AD7B0B"/>
    <w:rPr>
      <w:color w:val="0000FF"/>
      <w:u w:val="single"/>
    </w:rPr>
  </w:style>
  <w:style w:type="table" w:styleId="a4">
    <w:name w:val="Table Grid"/>
    <w:basedOn w:val="a1"/>
    <w:rsid w:val="00583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2A451C"/>
    <w:pPr>
      <w:spacing w:before="120" w:after="120"/>
    </w:pPr>
    <w:rPr>
      <w:b/>
      <w:bCs/>
      <w:caps/>
      <w:sz w:val="20"/>
      <w:szCs w:val="20"/>
    </w:rPr>
  </w:style>
  <w:style w:type="paragraph" w:styleId="21">
    <w:name w:val="toc 2"/>
    <w:basedOn w:val="a"/>
    <w:next w:val="a"/>
    <w:autoRedefine/>
    <w:semiHidden/>
    <w:rsid w:val="002A451C"/>
    <w:pPr>
      <w:ind w:left="240"/>
    </w:pPr>
    <w:rPr>
      <w:smallCaps/>
      <w:sz w:val="20"/>
      <w:szCs w:val="20"/>
    </w:rPr>
  </w:style>
  <w:style w:type="paragraph" w:styleId="31">
    <w:name w:val="toc 3"/>
    <w:basedOn w:val="a"/>
    <w:next w:val="a"/>
    <w:autoRedefine/>
    <w:semiHidden/>
    <w:rsid w:val="002A451C"/>
    <w:pPr>
      <w:ind w:left="480"/>
    </w:pPr>
    <w:rPr>
      <w:i/>
      <w:iCs/>
      <w:sz w:val="20"/>
      <w:szCs w:val="20"/>
    </w:rPr>
  </w:style>
  <w:style w:type="paragraph" w:styleId="4">
    <w:name w:val="toc 4"/>
    <w:basedOn w:val="a"/>
    <w:next w:val="a"/>
    <w:autoRedefine/>
    <w:semiHidden/>
    <w:rsid w:val="002A451C"/>
    <w:pPr>
      <w:ind w:left="720"/>
    </w:pPr>
    <w:rPr>
      <w:sz w:val="18"/>
      <w:szCs w:val="18"/>
    </w:rPr>
  </w:style>
  <w:style w:type="paragraph" w:styleId="5">
    <w:name w:val="toc 5"/>
    <w:basedOn w:val="a"/>
    <w:next w:val="a"/>
    <w:autoRedefine/>
    <w:semiHidden/>
    <w:rsid w:val="002A451C"/>
    <w:pPr>
      <w:ind w:left="960"/>
    </w:pPr>
    <w:rPr>
      <w:sz w:val="18"/>
      <w:szCs w:val="18"/>
    </w:rPr>
  </w:style>
  <w:style w:type="paragraph" w:styleId="60">
    <w:name w:val="toc 6"/>
    <w:basedOn w:val="a"/>
    <w:next w:val="a"/>
    <w:autoRedefine/>
    <w:semiHidden/>
    <w:rsid w:val="002A451C"/>
    <w:pPr>
      <w:ind w:left="1200"/>
    </w:pPr>
    <w:rPr>
      <w:sz w:val="18"/>
      <w:szCs w:val="18"/>
    </w:rPr>
  </w:style>
  <w:style w:type="paragraph" w:styleId="7">
    <w:name w:val="toc 7"/>
    <w:basedOn w:val="a"/>
    <w:next w:val="a"/>
    <w:autoRedefine/>
    <w:semiHidden/>
    <w:rsid w:val="002A451C"/>
    <w:pPr>
      <w:ind w:left="1440"/>
    </w:pPr>
    <w:rPr>
      <w:sz w:val="18"/>
      <w:szCs w:val="18"/>
    </w:rPr>
  </w:style>
  <w:style w:type="paragraph" w:styleId="8">
    <w:name w:val="toc 8"/>
    <w:basedOn w:val="a"/>
    <w:next w:val="a"/>
    <w:autoRedefine/>
    <w:semiHidden/>
    <w:rsid w:val="002A451C"/>
    <w:pPr>
      <w:ind w:left="1680"/>
    </w:pPr>
    <w:rPr>
      <w:sz w:val="18"/>
      <w:szCs w:val="18"/>
    </w:rPr>
  </w:style>
  <w:style w:type="paragraph" w:styleId="9">
    <w:name w:val="toc 9"/>
    <w:basedOn w:val="a"/>
    <w:next w:val="a"/>
    <w:autoRedefine/>
    <w:semiHidden/>
    <w:rsid w:val="002A451C"/>
    <w:pPr>
      <w:ind w:left="1920"/>
    </w:pPr>
    <w:rPr>
      <w:sz w:val="18"/>
      <w:szCs w:val="18"/>
    </w:rPr>
  </w:style>
  <w:style w:type="paragraph" w:styleId="a5">
    <w:name w:val="caption"/>
    <w:basedOn w:val="a"/>
    <w:next w:val="a"/>
    <w:qFormat/>
    <w:rsid w:val="00AB785B"/>
    <w:rPr>
      <w:b/>
      <w:bCs/>
      <w:sz w:val="20"/>
      <w:szCs w:val="20"/>
    </w:rPr>
  </w:style>
  <w:style w:type="character" w:styleId="a6">
    <w:name w:val="FollowedHyperlink"/>
    <w:basedOn w:val="a0"/>
    <w:rsid w:val="00364C70"/>
    <w:rPr>
      <w:color w:val="800080"/>
      <w:u w:val="single"/>
    </w:rPr>
  </w:style>
  <w:style w:type="paragraph" w:styleId="a7">
    <w:name w:val="footer"/>
    <w:basedOn w:val="a"/>
    <w:rsid w:val="004713E9"/>
    <w:pPr>
      <w:tabs>
        <w:tab w:val="center" w:pos="4677"/>
        <w:tab w:val="right" w:pos="9355"/>
      </w:tabs>
    </w:pPr>
  </w:style>
  <w:style w:type="character" w:styleId="a8">
    <w:name w:val="page number"/>
    <w:basedOn w:val="a0"/>
    <w:rsid w:val="004713E9"/>
  </w:style>
  <w:style w:type="paragraph" w:styleId="a9">
    <w:name w:val="Body Text"/>
    <w:basedOn w:val="a"/>
    <w:rsid w:val="000813D0"/>
    <w:pPr>
      <w:spacing w:line="360" w:lineRule="auto"/>
      <w:jc w:val="both"/>
    </w:pPr>
    <w:rPr>
      <w:sz w:val="28"/>
    </w:rPr>
  </w:style>
  <w:style w:type="character" w:customStyle="1" w:styleId="20">
    <w:name w:val="Заголовок 2 Знак"/>
    <w:basedOn w:val="a0"/>
    <w:link w:val="2"/>
    <w:rsid w:val="00A03D52"/>
    <w:rPr>
      <w:rFonts w:ascii="Arial" w:hAnsi="Arial" w:cs="Arial"/>
      <w:b/>
      <w:bCs/>
      <w:i/>
      <w:iCs/>
      <w:sz w:val="28"/>
      <w:szCs w:val="28"/>
      <w:lang w:val="ru-RU" w:eastAsia="ru-RU" w:bidi="ar-SA"/>
    </w:rPr>
  </w:style>
  <w:style w:type="paragraph" w:customStyle="1" w:styleId="12">
    <w:name w:val="Заголовок1"/>
    <w:basedOn w:val="a"/>
    <w:rsid w:val="00DD119F"/>
    <w:pPr>
      <w:ind w:left="567"/>
      <w:jc w:val="center"/>
    </w:pPr>
    <w:rPr>
      <w:b/>
      <w:sz w:val="28"/>
    </w:rPr>
  </w:style>
  <w:style w:type="character" w:customStyle="1" w:styleId="30">
    <w:name w:val="Заголовок 3 Знак"/>
    <w:basedOn w:val="a0"/>
    <w:link w:val="3"/>
    <w:rsid w:val="00DD119F"/>
    <w:rPr>
      <w:rFonts w:ascii="Arial" w:hAnsi="Arial" w:cs="Arial"/>
      <w:b/>
      <w:bCs/>
      <w:sz w:val="26"/>
      <w:szCs w:val="26"/>
      <w:lang w:val="ru-RU" w:eastAsia="ru-RU" w:bidi="ar-SA"/>
    </w:rPr>
  </w:style>
  <w:style w:type="paragraph" w:styleId="aa">
    <w:name w:val="footnote text"/>
    <w:basedOn w:val="a"/>
    <w:semiHidden/>
    <w:rsid w:val="00F60073"/>
    <w:pPr>
      <w:ind w:firstLine="567"/>
      <w:jc w:val="both"/>
    </w:pPr>
    <w:rPr>
      <w:sz w:val="20"/>
      <w:szCs w:val="20"/>
    </w:rPr>
  </w:style>
  <w:style w:type="character" w:styleId="ab">
    <w:name w:val="footnote reference"/>
    <w:basedOn w:val="a0"/>
    <w:semiHidden/>
    <w:rsid w:val="00F60073"/>
    <w:rPr>
      <w:vertAlign w:val="superscript"/>
    </w:rPr>
  </w:style>
  <w:style w:type="character" w:styleId="ac">
    <w:name w:val="Strong"/>
    <w:basedOn w:val="a0"/>
    <w:qFormat/>
    <w:rsid w:val="00597B1B"/>
    <w:rPr>
      <w:b/>
      <w:bCs/>
    </w:rPr>
  </w:style>
  <w:style w:type="paragraph" w:styleId="ad">
    <w:name w:val="Body Text Indent"/>
    <w:basedOn w:val="a"/>
    <w:rsid w:val="003C4A3F"/>
    <w:pPr>
      <w:spacing w:after="120"/>
      <w:ind w:left="283"/>
    </w:pPr>
  </w:style>
  <w:style w:type="paragraph" w:styleId="ae">
    <w:name w:val="Normal (Web)"/>
    <w:basedOn w:val="a"/>
    <w:uiPriority w:val="99"/>
    <w:rsid w:val="0062156C"/>
    <w:pPr>
      <w:spacing w:before="100" w:beforeAutospacing="1" w:after="100" w:afterAutospacing="1"/>
    </w:pPr>
  </w:style>
  <w:style w:type="paragraph" w:customStyle="1" w:styleId="13">
    <w:name w:val="Обычный1"/>
    <w:rsid w:val="00D060BF"/>
    <w:pPr>
      <w:spacing w:after="160" w:line="259" w:lineRule="auto"/>
    </w:pPr>
    <w:rPr>
      <w:rFonts w:ascii="Calibri" w:eastAsia="Calibri" w:hAnsi="Calibri" w:cs="Calibri"/>
      <w:sz w:val="22"/>
      <w:szCs w:val="22"/>
    </w:rPr>
  </w:style>
  <w:style w:type="paragraph" w:styleId="af">
    <w:name w:val="List Paragraph"/>
    <w:basedOn w:val="a"/>
    <w:uiPriority w:val="34"/>
    <w:qFormat/>
    <w:rsid w:val="00D060BF"/>
    <w:pPr>
      <w:ind w:left="720"/>
      <w:contextualSpacing/>
    </w:pPr>
  </w:style>
  <w:style w:type="paragraph" w:styleId="af0">
    <w:name w:val="Balloon Text"/>
    <w:basedOn w:val="a"/>
    <w:link w:val="af1"/>
    <w:rsid w:val="00D060BF"/>
    <w:rPr>
      <w:rFonts w:ascii="Tahoma" w:hAnsi="Tahoma" w:cs="Tahoma"/>
      <w:sz w:val="16"/>
      <w:szCs w:val="16"/>
    </w:rPr>
  </w:style>
  <w:style w:type="character" w:customStyle="1" w:styleId="af1">
    <w:name w:val="Текст выноски Знак"/>
    <w:basedOn w:val="a0"/>
    <w:link w:val="af0"/>
    <w:rsid w:val="00D060BF"/>
    <w:rPr>
      <w:rFonts w:ascii="Tahoma" w:hAnsi="Tahoma" w:cs="Tahoma"/>
      <w:sz w:val="16"/>
      <w:szCs w:val="16"/>
    </w:rPr>
  </w:style>
  <w:style w:type="paragraph" w:styleId="HTML">
    <w:name w:val="HTML Preformatted"/>
    <w:basedOn w:val="a"/>
    <w:link w:val="HTML0"/>
    <w:uiPriority w:val="99"/>
    <w:unhideWhenUsed/>
    <w:rsid w:val="00AE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E0AA5"/>
    <w:rPr>
      <w:rFonts w:ascii="Courier New" w:hAnsi="Courier New" w:cs="Courier New"/>
    </w:rPr>
  </w:style>
  <w:style w:type="paragraph" w:customStyle="1" w:styleId="14">
    <w:name w:val="Стиль1"/>
    <w:basedOn w:val="a"/>
    <w:link w:val="15"/>
    <w:qFormat/>
    <w:rsid w:val="007461E8"/>
    <w:rPr>
      <w:b/>
      <w:lang w:val="en-US"/>
    </w:rPr>
  </w:style>
  <w:style w:type="character" w:customStyle="1" w:styleId="15">
    <w:name w:val="Стиль1 Знак"/>
    <w:basedOn w:val="a0"/>
    <w:link w:val="14"/>
    <w:rsid w:val="007461E8"/>
    <w:rPr>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5416">
      <w:bodyDiv w:val="1"/>
      <w:marLeft w:val="0"/>
      <w:marRight w:val="0"/>
      <w:marTop w:val="0"/>
      <w:marBottom w:val="0"/>
      <w:divBdr>
        <w:top w:val="none" w:sz="0" w:space="0" w:color="auto"/>
        <w:left w:val="none" w:sz="0" w:space="0" w:color="auto"/>
        <w:bottom w:val="none" w:sz="0" w:space="0" w:color="auto"/>
        <w:right w:val="none" w:sz="0" w:space="0" w:color="auto"/>
      </w:divBdr>
    </w:div>
    <w:div w:id="155800899">
      <w:bodyDiv w:val="1"/>
      <w:marLeft w:val="0"/>
      <w:marRight w:val="0"/>
      <w:marTop w:val="0"/>
      <w:marBottom w:val="0"/>
      <w:divBdr>
        <w:top w:val="none" w:sz="0" w:space="0" w:color="auto"/>
        <w:left w:val="none" w:sz="0" w:space="0" w:color="auto"/>
        <w:bottom w:val="none" w:sz="0" w:space="0" w:color="auto"/>
        <w:right w:val="none" w:sz="0" w:space="0" w:color="auto"/>
      </w:divBdr>
    </w:div>
    <w:div w:id="157229630">
      <w:bodyDiv w:val="1"/>
      <w:marLeft w:val="0"/>
      <w:marRight w:val="0"/>
      <w:marTop w:val="0"/>
      <w:marBottom w:val="0"/>
      <w:divBdr>
        <w:top w:val="none" w:sz="0" w:space="0" w:color="auto"/>
        <w:left w:val="none" w:sz="0" w:space="0" w:color="auto"/>
        <w:bottom w:val="none" w:sz="0" w:space="0" w:color="auto"/>
        <w:right w:val="none" w:sz="0" w:space="0" w:color="auto"/>
      </w:divBdr>
    </w:div>
    <w:div w:id="177232373">
      <w:bodyDiv w:val="1"/>
      <w:marLeft w:val="0"/>
      <w:marRight w:val="0"/>
      <w:marTop w:val="0"/>
      <w:marBottom w:val="0"/>
      <w:divBdr>
        <w:top w:val="none" w:sz="0" w:space="0" w:color="auto"/>
        <w:left w:val="none" w:sz="0" w:space="0" w:color="auto"/>
        <w:bottom w:val="none" w:sz="0" w:space="0" w:color="auto"/>
        <w:right w:val="none" w:sz="0" w:space="0" w:color="auto"/>
      </w:divBdr>
    </w:div>
    <w:div w:id="178394450">
      <w:bodyDiv w:val="1"/>
      <w:marLeft w:val="0"/>
      <w:marRight w:val="0"/>
      <w:marTop w:val="0"/>
      <w:marBottom w:val="0"/>
      <w:divBdr>
        <w:top w:val="none" w:sz="0" w:space="0" w:color="auto"/>
        <w:left w:val="none" w:sz="0" w:space="0" w:color="auto"/>
        <w:bottom w:val="none" w:sz="0" w:space="0" w:color="auto"/>
        <w:right w:val="none" w:sz="0" w:space="0" w:color="auto"/>
      </w:divBdr>
    </w:div>
    <w:div w:id="286473135">
      <w:bodyDiv w:val="1"/>
      <w:marLeft w:val="0"/>
      <w:marRight w:val="0"/>
      <w:marTop w:val="0"/>
      <w:marBottom w:val="0"/>
      <w:divBdr>
        <w:top w:val="none" w:sz="0" w:space="0" w:color="auto"/>
        <w:left w:val="none" w:sz="0" w:space="0" w:color="auto"/>
        <w:bottom w:val="none" w:sz="0" w:space="0" w:color="auto"/>
        <w:right w:val="none" w:sz="0" w:space="0" w:color="auto"/>
      </w:divBdr>
    </w:div>
    <w:div w:id="297498954">
      <w:bodyDiv w:val="1"/>
      <w:marLeft w:val="0"/>
      <w:marRight w:val="0"/>
      <w:marTop w:val="0"/>
      <w:marBottom w:val="0"/>
      <w:divBdr>
        <w:top w:val="none" w:sz="0" w:space="0" w:color="auto"/>
        <w:left w:val="none" w:sz="0" w:space="0" w:color="auto"/>
        <w:bottom w:val="none" w:sz="0" w:space="0" w:color="auto"/>
        <w:right w:val="none" w:sz="0" w:space="0" w:color="auto"/>
      </w:divBdr>
    </w:div>
    <w:div w:id="310795231">
      <w:bodyDiv w:val="1"/>
      <w:marLeft w:val="0"/>
      <w:marRight w:val="0"/>
      <w:marTop w:val="0"/>
      <w:marBottom w:val="0"/>
      <w:divBdr>
        <w:top w:val="none" w:sz="0" w:space="0" w:color="auto"/>
        <w:left w:val="none" w:sz="0" w:space="0" w:color="auto"/>
        <w:bottom w:val="none" w:sz="0" w:space="0" w:color="auto"/>
        <w:right w:val="none" w:sz="0" w:space="0" w:color="auto"/>
      </w:divBdr>
    </w:div>
    <w:div w:id="344286033">
      <w:bodyDiv w:val="1"/>
      <w:marLeft w:val="0"/>
      <w:marRight w:val="0"/>
      <w:marTop w:val="0"/>
      <w:marBottom w:val="0"/>
      <w:divBdr>
        <w:top w:val="none" w:sz="0" w:space="0" w:color="auto"/>
        <w:left w:val="none" w:sz="0" w:space="0" w:color="auto"/>
        <w:bottom w:val="none" w:sz="0" w:space="0" w:color="auto"/>
        <w:right w:val="none" w:sz="0" w:space="0" w:color="auto"/>
      </w:divBdr>
    </w:div>
    <w:div w:id="379595526">
      <w:bodyDiv w:val="1"/>
      <w:marLeft w:val="0"/>
      <w:marRight w:val="0"/>
      <w:marTop w:val="0"/>
      <w:marBottom w:val="0"/>
      <w:divBdr>
        <w:top w:val="none" w:sz="0" w:space="0" w:color="auto"/>
        <w:left w:val="none" w:sz="0" w:space="0" w:color="auto"/>
        <w:bottom w:val="none" w:sz="0" w:space="0" w:color="auto"/>
        <w:right w:val="none" w:sz="0" w:space="0" w:color="auto"/>
      </w:divBdr>
    </w:div>
    <w:div w:id="390082656">
      <w:bodyDiv w:val="1"/>
      <w:marLeft w:val="0"/>
      <w:marRight w:val="0"/>
      <w:marTop w:val="0"/>
      <w:marBottom w:val="0"/>
      <w:divBdr>
        <w:top w:val="none" w:sz="0" w:space="0" w:color="auto"/>
        <w:left w:val="none" w:sz="0" w:space="0" w:color="auto"/>
        <w:bottom w:val="none" w:sz="0" w:space="0" w:color="auto"/>
        <w:right w:val="none" w:sz="0" w:space="0" w:color="auto"/>
      </w:divBdr>
    </w:div>
    <w:div w:id="436214108">
      <w:bodyDiv w:val="1"/>
      <w:marLeft w:val="0"/>
      <w:marRight w:val="0"/>
      <w:marTop w:val="0"/>
      <w:marBottom w:val="0"/>
      <w:divBdr>
        <w:top w:val="none" w:sz="0" w:space="0" w:color="auto"/>
        <w:left w:val="none" w:sz="0" w:space="0" w:color="auto"/>
        <w:bottom w:val="none" w:sz="0" w:space="0" w:color="auto"/>
        <w:right w:val="none" w:sz="0" w:space="0" w:color="auto"/>
      </w:divBdr>
    </w:div>
    <w:div w:id="481966910">
      <w:bodyDiv w:val="1"/>
      <w:marLeft w:val="0"/>
      <w:marRight w:val="0"/>
      <w:marTop w:val="0"/>
      <w:marBottom w:val="0"/>
      <w:divBdr>
        <w:top w:val="none" w:sz="0" w:space="0" w:color="auto"/>
        <w:left w:val="none" w:sz="0" w:space="0" w:color="auto"/>
        <w:bottom w:val="none" w:sz="0" w:space="0" w:color="auto"/>
        <w:right w:val="none" w:sz="0" w:space="0" w:color="auto"/>
      </w:divBdr>
    </w:div>
    <w:div w:id="490759784">
      <w:bodyDiv w:val="1"/>
      <w:marLeft w:val="0"/>
      <w:marRight w:val="0"/>
      <w:marTop w:val="0"/>
      <w:marBottom w:val="0"/>
      <w:divBdr>
        <w:top w:val="none" w:sz="0" w:space="0" w:color="auto"/>
        <w:left w:val="none" w:sz="0" w:space="0" w:color="auto"/>
        <w:bottom w:val="none" w:sz="0" w:space="0" w:color="auto"/>
        <w:right w:val="none" w:sz="0" w:space="0" w:color="auto"/>
      </w:divBdr>
    </w:div>
    <w:div w:id="523637538">
      <w:bodyDiv w:val="1"/>
      <w:marLeft w:val="0"/>
      <w:marRight w:val="0"/>
      <w:marTop w:val="0"/>
      <w:marBottom w:val="0"/>
      <w:divBdr>
        <w:top w:val="none" w:sz="0" w:space="0" w:color="auto"/>
        <w:left w:val="none" w:sz="0" w:space="0" w:color="auto"/>
        <w:bottom w:val="none" w:sz="0" w:space="0" w:color="auto"/>
        <w:right w:val="none" w:sz="0" w:space="0" w:color="auto"/>
      </w:divBdr>
    </w:div>
    <w:div w:id="569967320">
      <w:bodyDiv w:val="1"/>
      <w:marLeft w:val="0"/>
      <w:marRight w:val="0"/>
      <w:marTop w:val="0"/>
      <w:marBottom w:val="0"/>
      <w:divBdr>
        <w:top w:val="none" w:sz="0" w:space="0" w:color="auto"/>
        <w:left w:val="none" w:sz="0" w:space="0" w:color="auto"/>
        <w:bottom w:val="none" w:sz="0" w:space="0" w:color="auto"/>
        <w:right w:val="none" w:sz="0" w:space="0" w:color="auto"/>
      </w:divBdr>
    </w:div>
    <w:div w:id="576092977">
      <w:bodyDiv w:val="1"/>
      <w:marLeft w:val="0"/>
      <w:marRight w:val="0"/>
      <w:marTop w:val="0"/>
      <w:marBottom w:val="0"/>
      <w:divBdr>
        <w:top w:val="none" w:sz="0" w:space="0" w:color="auto"/>
        <w:left w:val="none" w:sz="0" w:space="0" w:color="auto"/>
        <w:bottom w:val="none" w:sz="0" w:space="0" w:color="auto"/>
        <w:right w:val="none" w:sz="0" w:space="0" w:color="auto"/>
      </w:divBdr>
    </w:div>
    <w:div w:id="588077575">
      <w:bodyDiv w:val="1"/>
      <w:marLeft w:val="0"/>
      <w:marRight w:val="0"/>
      <w:marTop w:val="0"/>
      <w:marBottom w:val="0"/>
      <w:divBdr>
        <w:top w:val="none" w:sz="0" w:space="0" w:color="auto"/>
        <w:left w:val="none" w:sz="0" w:space="0" w:color="auto"/>
        <w:bottom w:val="none" w:sz="0" w:space="0" w:color="auto"/>
        <w:right w:val="none" w:sz="0" w:space="0" w:color="auto"/>
      </w:divBdr>
    </w:div>
    <w:div w:id="600263374">
      <w:bodyDiv w:val="1"/>
      <w:marLeft w:val="0"/>
      <w:marRight w:val="0"/>
      <w:marTop w:val="0"/>
      <w:marBottom w:val="0"/>
      <w:divBdr>
        <w:top w:val="none" w:sz="0" w:space="0" w:color="auto"/>
        <w:left w:val="none" w:sz="0" w:space="0" w:color="auto"/>
        <w:bottom w:val="none" w:sz="0" w:space="0" w:color="auto"/>
        <w:right w:val="none" w:sz="0" w:space="0" w:color="auto"/>
      </w:divBdr>
    </w:div>
    <w:div w:id="613514786">
      <w:bodyDiv w:val="1"/>
      <w:marLeft w:val="0"/>
      <w:marRight w:val="0"/>
      <w:marTop w:val="0"/>
      <w:marBottom w:val="0"/>
      <w:divBdr>
        <w:top w:val="none" w:sz="0" w:space="0" w:color="auto"/>
        <w:left w:val="none" w:sz="0" w:space="0" w:color="auto"/>
        <w:bottom w:val="none" w:sz="0" w:space="0" w:color="auto"/>
        <w:right w:val="none" w:sz="0" w:space="0" w:color="auto"/>
      </w:divBdr>
    </w:div>
    <w:div w:id="677462257">
      <w:bodyDiv w:val="1"/>
      <w:marLeft w:val="0"/>
      <w:marRight w:val="0"/>
      <w:marTop w:val="0"/>
      <w:marBottom w:val="0"/>
      <w:divBdr>
        <w:top w:val="none" w:sz="0" w:space="0" w:color="auto"/>
        <w:left w:val="none" w:sz="0" w:space="0" w:color="auto"/>
        <w:bottom w:val="none" w:sz="0" w:space="0" w:color="auto"/>
        <w:right w:val="none" w:sz="0" w:space="0" w:color="auto"/>
      </w:divBdr>
      <w:divsChild>
        <w:div w:id="1889759234">
          <w:marLeft w:val="0"/>
          <w:marRight w:val="0"/>
          <w:marTop w:val="0"/>
          <w:marBottom w:val="0"/>
          <w:divBdr>
            <w:top w:val="none" w:sz="0" w:space="0" w:color="auto"/>
            <w:left w:val="none" w:sz="0" w:space="0" w:color="auto"/>
            <w:bottom w:val="none" w:sz="0" w:space="0" w:color="auto"/>
            <w:right w:val="none" w:sz="0" w:space="0" w:color="auto"/>
          </w:divBdr>
        </w:div>
      </w:divsChild>
    </w:div>
    <w:div w:id="690766816">
      <w:bodyDiv w:val="1"/>
      <w:marLeft w:val="0"/>
      <w:marRight w:val="0"/>
      <w:marTop w:val="0"/>
      <w:marBottom w:val="0"/>
      <w:divBdr>
        <w:top w:val="none" w:sz="0" w:space="0" w:color="auto"/>
        <w:left w:val="none" w:sz="0" w:space="0" w:color="auto"/>
        <w:bottom w:val="none" w:sz="0" w:space="0" w:color="auto"/>
        <w:right w:val="none" w:sz="0" w:space="0" w:color="auto"/>
      </w:divBdr>
    </w:div>
    <w:div w:id="709035285">
      <w:bodyDiv w:val="1"/>
      <w:marLeft w:val="0"/>
      <w:marRight w:val="0"/>
      <w:marTop w:val="0"/>
      <w:marBottom w:val="0"/>
      <w:divBdr>
        <w:top w:val="none" w:sz="0" w:space="0" w:color="auto"/>
        <w:left w:val="none" w:sz="0" w:space="0" w:color="auto"/>
        <w:bottom w:val="none" w:sz="0" w:space="0" w:color="auto"/>
        <w:right w:val="none" w:sz="0" w:space="0" w:color="auto"/>
      </w:divBdr>
    </w:div>
    <w:div w:id="724522328">
      <w:bodyDiv w:val="1"/>
      <w:marLeft w:val="0"/>
      <w:marRight w:val="0"/>
      <w:marTop w:val="0"/>
      <w:marBottom w:val="0"/>
      <w:divBdr>
        <w:top w:val="none" w:sz="0" w:space="0" w:color="auto"/>
        <w:left w:val="none" w:sz="0" w:space="0" w:color="auto"/>
        <w:bottom w:val="none" w:sz="0" w:space="0" w:color="auto"/>
        <w:right w:val="none" w:sz="0" w:space="0" w:color="auto"/>
      </w:divBdr>
    </w:div>
    <w:div w:id="737286463">
      <w:bodyDiv w:val="1"/>
      <w:marLeft w:val="0"/>
      <w:marRight w:val="0"/>
      <w:marTop w:val="0"/>
      <w:marBottom w:val="0"/>
      <w:divBdr>
        <w:top w:val="none" w:sz="0" w:space="0" w:color="auto"/>
        <w:left w:val="none" w:sz="0" w:space="0" w:color="auto"/>
        <w:bottom w:val="none" w:sz="0" w:space="0" w:color="auto"/>
        <w:right w:val="none" w:sz="0" w:space="0" w:color="auto"/>
      </w:divBdr>
    </w:div>
    <w:div w:id="738790104">
      <w:bodyDiv w:val="1"/>
      <w:marLeft w:val="0"/>
      <w:marRight w:val="0"/>
      <w:marTop w:val="0"/>
      <w:marBottom w:val="0"/>
      <w:divBdr>
        <w:top w:val="none" w:sz="0" w:space="0" w:color="auto"/>
        <w:left w:val="none" w:sz="0" w:space="0" w:color="auto"/>
        <w:bottom w:val="none" w:sz="0" w:space="0" w:color="auto"/>
        <w:right w:val="none" w:sz="0" w:space="0" w:color="auto"/>
      </w:divBdr>
    </w:div>
    <w:div w:id="787696398">
      <w:bodyDiv w:val="1"/>
      <w:marLeft w:val="0"/>
      <w:marRight w:val="0"/>
      <w:marTop w:val="0"/>
      <w:marBottom w:val="0"/>
      <w:divBdr>
        <w:top w:val="none" w:sz="0" w:space="0" w:color="auto"/>
        <w:left w:val="none" w:sz="0" w:space="0" w:color="auto"/>
        <w:bottom w:val="none" w:sz="0" w:space="0" w:color="auto"/>
        <w:right w:val="none" w:sz="0" w:space="0" w:color="auto"/>
      </w:divBdr>
    </w:div>
    <w:div w:id="800004857">
      <w:bodyDiv w:val="1"/>
      <w:marLeft w:val="0"/>
      <w:marRight w:val="0"/>
      <w:marTop w:val="0"/>
      <w:marBottom w:val="0"/>
      <w:divBdr>
        <w:top w:val="none" w:sz="0" w:space="0" w:color="auto"/>
        <w:left w:val="none" w:sz="0" w:space="0" w:color="auto"/>
        <w:bottom w:val="none" w:sz="0" w:space="0" w:color="auto"/>
        <w:right w:val="none" w:sz="0" w:space="0" w:color="auto"/>
      </w:divBdr>
    </w:div>
    <w:div w:id="814300520">
      <w:bodyDiv w:val="1"/>
      <w:marLeft w:val="0"/>
      <w:marRight w:val="0"/>
      <w:marTop w:val="0"/>
      <w:marBottom w:val="0"/>
      <w:divBdr>
        <w:top w:val="none" w:sz="0" w:space="0" w:color="auto"/>
        <w:left w:val="none" w:sz="0" w:space="0" w:color="auto"/>
        <w:bottom w:val="none" w:sz="0" w:space="0" w:color="auto"/>
        <w:right w:val="none" w:sz="0" w:space="0" w:color="auto"/>
      </w:divBdr>
    </w:div>
    <w:div w:id="816068799">
      <w:bodyDiv w:val="1"/>
      <w:marLeft w:val="0"/>
      <w:marRight w:val="0"/>
      <w:marTop w:val="0"/>
      <w:marBottom w:val="0"/>
      <w:divBdr>
        <w:top w:val="none" w:sz="0" w:space="0" w:color="auto"/>
        <w:left w:val="none" w:sz="0" w:space="0" w:color="auto"/>
        <w:bottom w:val="none" w:sz="0" w:space="0" w:color="auto"/>
        <w:right w:val="none" w:sz="0" w:space="0" w:color="auto"/>
      </w:divBdr>
    </w:div>
    <w:div w:id="838884821">
      <w:bodyDiv w:val="1"/>
      <w:marLeft w:val="0"/>
      <w:marRight w:val="0"/>
      <w:marTop w:val="0"/>
      <w:marBottom w:val="0"/>
      <w:divBdr>
        <w:top w:val="none" w:sz="0" w:space="0" w:color="auto"/>
        <w:left w:val="none" w:sz="0" w:space="0" w:color="auto"/>
        <w:bottom w:val="none" w:sz="0" w:space="0" w:color="auto"/>
        <w:right w:val="none" w:sz="0" w:space="0" w:color="auto"/>
      </w:divBdr>
    </w:div>
    <w:div w:id="857502252">
      <w:bodyDiv w:val="1"/>
      <w:marLeft w:val="0"/>
      <w:marRight w:val="0"/>
      <w:marTop w:val="0"/>
      <w:marBottom w:val="0"/>
      <w:divBdr>
        <w:top w:val="none" w:sz="0" w:space="0" w:color="auto"/>
        <w:left w:val="none" w:sz="0" w:space="0" w:color="auto"/>
        <w:bottom w:val="none" w:sz="0" w:space="0" w:color="auto"/>
        <w:right w:val="none" w:sz="0" w:space="0" w:color="auto"/>
      </w:divBdr>
    </w:div>
    <w:div w:id="863515728">
      <w:bodyDiv w:val="1"/>
      <w:marLeft w:val="0"/>
      <w:marRight w:val="0"/>
      <w:marTop w:val="0"/>
      <w:marBottom w:val="0"/>
      <w:divBdr>
        <w:top w:val="none" w:sz="0" w:space="0" w:color="auto"/>
        <w:left w:val="none" w:sz="0" w:space="0" w:color="auto"/>
        <w:bottom w:val="none" w:sz="0" w:space="0" w:color="auto"/>
        <w:right w:val="none" w:sz="0" w:space="0" w:color="auto"/>
      </w:divBdr>
    </w:div>
    <w:div w:id="919020134">
      <w:bodyDiv w:val="1"/>
      <w:marLeft w:val="0"/>
      <w:marRight w:val="0"/>
      <w:marTop w:val="0"/>
      <w:marBottom w:val="0"/>
      <w:divBdr>
        <w:top w:val="none" w:sz="0" w:space="0" w:color="auto"/>
        <w:left w:val="none" w:sz="0" w:space="0" w:color="auto"/>
        <w:bottom w:val="none" w:sz="0" w:space="0" w:color="auto"/>
        <w:right w:val="none" w:sz="0" w:space="0" w:color="auto"/>
      </w:divBdr>
    </w:div>
    <w:div w:id="920020158">
      <w:bodyDiv w:val="1"/>
      <w:marLeft w:val="0"/>
      <w:marRight w:val="0"/>
      <w:marTop w:val="0"/>
      <w:marBottom w:val="0"/>
      <w:divBdr>
        <w:top w:val="none" w:sz="0" w:space="0" w:color="auto"/>
        <w:left w:val="none" w:sz="0" w:space="0" w:color="auto"/>
        <w:bottom w:val="none" w:sz="0" w:space="0" w:color="auto"/>
        <w:right w:val="none" w:sz="0" w:space="0" w:color="auto"/>
      </w:divBdr>
    </w:div>
    <w:div w:id="939222665">
      <w:bodyDiv w:val="1"/>
      <w:marLeft w:val="0"/>
      <w:marRight w:val="0"/>
      <w:marTop w:val="0"/>
      <w:marBottom w:val="0"/>
      <w:divBdr>
        <w:top w:val="none" w:sz="0" w:space="0" w:color="auto"/>
        <w:left w:val="none" w:sz="0" w:space="0" w:color="auto"/>
        <w:bottom w:val="none" w:sz="0" w:space="0" w:color="auto"/>
        <w:right w:val="none" w:sz="0" w:space="0" w:color="auto"/>
      </w:divBdr>
    </w:div>
    <w:div w:id="965047737">
      <w:bodyDiv w:val="1"/>
      <w:marLeft w:val="0"/>
      <w:marRight w:val="0"/>
      <w:marTop w:val="0"/>
      <w:marBottom w:val="0"/>
      <w:divBdr>
        <w:top w:val="none" w:sz="0" w:space="0" w:color="auto"/>
        <w:left w:val="none" w:sz="0" w:space="0" w:color="auto"/>
        <w:bottom w:val="none" w:sz="0" w:space="0" w:color="auto"/>
        <w:right w:val="none" w:sz="0" w:space="0" w:color="auto"/>
      </w:divBdr>
    </w:div>
    <w:div w:id="967707752">
      <w:bodyDiv w:val="1"/>
      <w:marLeft w:val="0"/>
      <w:marRight w:val="0"/>
      <w:marTop w:val="0"/>
      <w:marBottom w:val="0"/>
      <w:divBdr>
        <w:top w:val="none" w:sz="0" w:space="0" w:color="auto"/>
        <w:left w:val="none" w:sz="0" w:space="0" w:color="auto"/>
        <w:bottom w:val="none" w:sz="0" w:space="0" w:color="auto"/>
        <w:right w:val="none" w:sz="0" w:space="0" w:color="auto"/>
      </w:divBdr>
    </w:div>
    <w:div w:id="983582183">
      <w:bodyDiv w:val="1"/>
      <w:marLeft w:val="0"/>
      <w:marRight w:val="0"/>
      <w:marTop w:val="0"/>
      <w:marBottom w:val="0"/>
      <w:divBdr>
        <w:top w:val="none" w:sz="0" w:space="0" w:color="auto"/>
        <w:left w:val="none" w:sz="0" w:space="0" w:color="auto"/>
        <w:bottom w:val="none" w:sz="0" w:space="0" w:color="auto"/>
        <w:right w:val="none" w:sz="0" w:space="0" w:color="auto"/>
      </w:divBdr>
    </w:div>
    <w:div w:id="1085610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2856">
          <w:marLeft w:val="0"/>
          <w:marRight w:val="0"/>
          <w:marTop w:val="0"/>
          <w:marBottom w:val="0"/>
          <w:divBdr>
            <w:top w:val="none" w:sz="0" w:space="0" w:color="auto"/>
            <w:left w:val="none" w:sz="0" w:space="0" w:color="auto"/>
            <w:bottom w:val="none" w:sz="0" w:space="0" w:color="auto"/>
            <w:right w:val="none" w:sz="0" w:space="0" w:color="auto"/>
          </w:divBdr>
          <w:divsChild>
            <w:div w:id="655189284">
              <w:marLeft w:val="0"/>
              <w:marRight w:val="0"/>
              <w:marTop w:val="0"/>
              <w:marBottom w:val="0"/>
              <w:divBdr>
                <w:top w:val="none" w:sz="0" w:space="0" w:color="auto"/>
                <w:left w:val="none" w:sz="0" w:space="0" w:color="auto"/>
                <w:bottom w:val="none" w:sz="0" w:space="0" w:color="auto"/>
                <w:right w:val="none" w:sz="0" w:space="0" w:color="auto"/>
              </w:divBdr>
            </w:div>
            <w:div w:id="802506712">
              <w:marLeft w:val="0"/>
              <w:marRight w:val="0"/>
              <w:marTop w:val="0"/>
              <w:marBottom w:val="0"/>
              <w:divBdr>
                <w:top w:val="none" w:sz="0" w:space="0" w:color="auto"/>
                <w:left w:val="none" w:sz="0" w:space="0" w:color="auto"/>
                <w:bottom w:val="none" w:sz="0" w:space="0" w:color="auto"/>
                <w:right w:val="none" w:sz="0" w:space="0" w:color="auto"/>
              </w:divBdr>
            </w:div>
            <w:div w:id="946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7497">
      <w:bodyDiv w:val="1"/>
      <w:marLeft w:val="0"/>
      <w:marRight w:val="0"/>
      <w:marTop w:val="0"/>
      <w:marBottom w:val="0"/>
      <w:divBdr>
        <w:top w:val="none" w:sz="0" w:space="0" w:color="auto"/>
        <w:left w:val="none" w:sz="0" w:space="0" w:color="auto"/>
        <w:bottom w:val="none" w:sz="0" w:space="0" w:color="auto"/>
        <w:right w:val="none" w:sz="0" w:space="0" w:color="auto"/>
      </w:divBdr>
    </w:div>
    <w:div w:id="1243177110">
      <w:bodyDiv w:val="1"/>
      <w:marLeft w:val="0"/>
      <w:marRight w:val="0"/>
      <w:marTop w:val="0"/>
      <w:marBottom w:val="0"/>
      <w:divBdr>
        <w:top w:val="none" w:sz="0" w:space="0" w:color="auto"/>
        <w:left w:val="none" w:sz="0" w:space="0" w:color="auto"/>
        <w:bottom w:val="none" w:sz="0" w:space="0" w:color="auto"/>
        <w:right w:val="none" w:sz="0" w:space="0" w:color="auto"/>
      </w:divBdr>
    </w:div>
    <w:div w:id="1271622648">
      <w:bodyDiv w:val="1"/>
      <w:marLeft w:val="0"/>
      <w:marRight w:val="0"/>
      <w:marTop w:val="0"/>
      <w:marBottom w:val="0"/>
      <w:divBdr>
        <w:top w:val="none" w:sz="0" w:space="0" w:color="auto"/>
        <w:left w:val="none" w:sz="0" w:space="0" w:color="auto"/>
        <w:bottom w:val="none" w:sz="0" w:space="0" w:color="auto"/>
        <w:right w:val="none" w:sz="0" w:space="0" w:color="auto"/>
      </w:divBdr>
    </w:div>
    <w:div w:id="1339581088">
      <w:bodyDiv w:val="1"/>
      <w:marLeft w:val="0"/>
      <w:marRight w:val="0"/>
      <w:marTop w:val="0"/>
      <w:marBottom w:val="0"/>
      <w:divBdr>
        <w:top w:val="none" w:sz="0" w:space="0" w:color="auto"/>
        <w:left w:val="none" w:sz="0" w:space="0" w:color="auto"/>
        <w:bottom w:val="none" w:sz="0" w:space="0" w:color="auto"/>
        <w:right w:val="none" w:sz="0" w:space="0" w:color="auto"/>
      </w:divBdr>
      <w:divsChild>
        <w:div w:id="2039890897">
          <w:marLeft w:val="0"/>
          <w:marRight w:val="0"/>
          <w:marTop w:val="0"/>
          <w:marBottom w:val="0"/>
          <w:divBdr>
            <w:top w:val="none" w:sz="0" w:space="0" w:color="auto"/>
            <w:left w:val="none" w:sz="0" w:space="0" w:color="auto"/>
            <w:bottom w:val="none" w:sz="0" w:space="0" w:color="auto"/>
            <w:right w:val="none" w:sz="0" w:space="0" w:color="auto"/>
          </w:divBdr>
        </w:div>
      </w:divsChild>
    </w:div>
    <w:div w:id="1382905529">
      <w:bodyDiv w:val="1"/>
      <w:marLeft w:val="0"/>
      <w:marRight w:val="0"/>
      <w:marTop w:val="0"/>
      <w:marBottom w:val="0"/>
      <w:divBdr>
        <w:top w:val="none" w:sz="0" w:space="0" w:color="auto"/>
        <w:left w:val="none" w:sz="0" w:space="0" w:color="auto"/>
        <w:bottom w:val="none" w:sz="0" w:space="0" w:color="auto"/>
        <w:right w:val="none" w:sz="0" w:space="0" w:color="auto"/>
      </w:divBdr>
    </w:div>
    <w:div w:id="1432362449">
      <w:bodyDiv w:val="1"/>
      <w:marLeft w:val="0"/>
      <w:marRight w:val="0"/>
      <w:marTop w:val="0"/>
      <w:marBottom w:val="0"/>
      <w:divBdr>
        <w:top w:val="none" w:sz="0" w:space="0" w:color="auto"/>
        <w:left w:val="none" w:sz="0" w:space="0" w:color="auto"/>
        <w:bottom w:val="none" w:sz="0" w:space="0" w:color="auto"/>
        <w:right w:val="none" w:sz="0" w:space="0" w:color="auto"/>
      </w:divBdr>
    </w:div>
    <w:div w:id="1447508304">
      <w:bodyDiv w:val="1"/>
      <w:marLeft w:val="0"/>
      <w:marRight w:val="0"/>
      <w:marTop w:val="0"/>
      <w:marBottom w:val="0"/>
      <w:divBdr>
        <w:top w:val="none" w:sz="0" w:space="0" w:color="auto"/>
        <w:left w:val="none" w:sz="0" w:space="0" w:color="auto"/>
        <w:bottom w:val="none" w:sz="0" w:space="0" w:color="auto"/>
        <w:right w:val="none" w:sz="0" w:space="0" w:color="auto"/>
      </w:divBdr>
    </w:div>
    <w:div w:id="1462721364">
      <w:bodyDiv w:val="1"/>
      <w:marLeft w:val="0"/>
      <w:marRight w:val="0"/>
      <w:marTop w:val="0"/>
      <w:marBottom w:val="0"/>
      <w:divBdr>
        <w:top w:val="none" w:sz="0" w:space="0" w:color="auto"/>
        <w:left w:val="none" w:sz="0" w:space="0" w:color="auto"/>
        <w:bottom w:val="none" w:sz="0" w:space="0" w:color="auto"/>
        <w:right w:val="none" w:sz="0" w:space="0" w:color="auto"/>
      </w:divBdr>
    </w:div>
    <w:div w:id="1471240282">
      <w:bodyDiv w:val="1"/>
      <w:marLeft w:val="0"/>
      <w:marRight w:val="0"/>
      <w:marTop w:val="0"/>
      <w:marBottom w:val="0"/>
      <w:divBdr>
        <w:top w:val="none" w:sz="0" w:space="0" w:color="auto"/>
        <w:left w:val="none" w:sz="0" w:space="0" w:color="auto"/>
        <w:bottom w:val="none" w:sz="0" w:space="0" w:color="auto"/>
        <w:right w:val="none" w:sz="0" w:space="0" w:color="auto"/>
      </w:divBdr>
    </w:div>
    <w:div w:id="1499810059">
      <w:bodyDiv w:val="1"/>
      <w:marLeft w:val="0"/>
      <w:marRight w:val="0"/>
      <w:marTop w:val="0"/>
      <w:marBottom w:val="0"/>
      <w:divBdr>
        <w:top w:val="none" w:sz="0" w:space="0" w:color="auto"/>
        <w:left w:val="none" w:sz="0" w:space="0" w:color="auto"/>
        <w:bottom w:val="none" w:sz="0" w:space="0" w:color="auto"/>
        <w:right w:val="none" w:sz="0" w:space="0" w:color="auto"/>
      </w:divBdr>
    </w:div>
    <w:div w:id="1559049852">
      <w:bodyDiv w:val="1"/>
      <w:marLeft w:val="0"/>
      <w:marRight w:val="0"/>
      <w:marTop w:val="0"/>
      <w:marBottom w:val="0"/>
      <w:divBdr>
        <w:top w:val="none" w:sz="0" w:space="0" w:color="auto"/>
        <w:left w:val="none" w:sz="0" w:space="0" w:color="auto"/>
        <w:bottom w:val="none" w:sz="0" w:space="0" w:color="auto"/>
        <w:right w:val="none" w:sz="0" w:space="0" w:color="auto"/>
      </w:divBdr>
    </w:div>
    <w:div w:id="1601641567">
      <w:bodyDiv w:val="1"/>
      <w:marLeft w:val="0"/>
      <w:marRight w:val="0"/>
      <w:marTop w:val="0"/>
      <w:marBottom w:val="0"/>
      <w:divBdr>
        <w:top w:val="none" w:sz="0" w:space="0" w:color="auto"/>
        <w:left w:val="none" w:sz="0" w:space="0" w:color="auto"/>
        <w:bottom w:val="none" w:sz="0" w:space="0" w:color="auto"/>
        <w:right w:val="none" w:sz="0" w:space="0" w:color="auto"/>
      </w:divBdr>
    </w:div>
    <w:div w:id="1624768633">
      <w:bodyDiv w:val="1"/>
      <w:marLeft w:val="0"/>
      <w:marRight w:val="0"/>
      <w:marTop w:val="0"/>
      <w:marBottom w:val="0"/>
      <w:divBdr>
        <w:top w:val="none" w:sz="0" w:space="0" w:color="auto"/>
        <w:left w:val="none" w:sz="0" w:space="0" w:color="auto"/>
        <w:bottom w:val="none" w:sz="0" w:space="0" w:color="auto"/>
        <w:right w:val="none" w:sz="0" w:space="0" w:color="auto"/>
      </w:divBdr>
    </w:div>
    <w:div w:id="1625959125">
      <w:bodyDiv w:val="1"/>
      <w:marLeft w:val="0"/>
      <w:marRight w:val="0"/>
      <w:marTop w:val="0"/>
      <w:marBottom w:val="0"/>
      <w:divBdr>
        <w:top w:val="none" w:sz="0" w:space="0" w:color="auto"/>
        <w:left w:val="none" w:sz="0" w:space="0" w:color="auto"/>
        <w:bottom w:val="none" w:sz="0" w:space="0" w:color="auto"/>
        <w:right w:val="none" w:sz="0" w:space="0" w:color="auto"/>
      </w:divBdr>
    </w:div>
    <w:div w:id="1671718818">
      <w:bodyDiv w:val="1"/>
      <w:marLeft w:val="0"/>
      <w:marRight w:val="0"/>
      <w:marTop w:val="0"/>
      <w:marBottom w:val="0"/>
      <w:divBdr>
        <w:top w:val="none" w:sz="0" w:space="0" w:color="auto"/>
        <w:left w:val="none" w:sz="0" w:space="0" w:color="auto"/>
        <w:bottom w:val="none" w:sz="0" w:space="0" w:color="auto"/>
        <w:right w:val="none" w:sz="0" w:space="0" w:color="auto"/>
      </w:divBdr>
    </w:div>
    <w:div w:id="1698193669">
      <w:bodyDiv w:val="1"/>
      <w:marLeft w:val="0"/>
      <w:marRight w:val="0"/>
      <w:marTop w:val="0"/>
      <w:marBottom w:val="0"/>
      <w:divBdr>
        <w:top w:val="none" w:sz="0" w:space="0" w:color="auto"/>
        <w:left w:val="none" w:sz="0" w:space="0" w:color="auto"/>
        <w:bottom w:val="none" w:sz="0" w:space="0" w:color="auto"/>
        <w:right w:val="none" w:sz="0" w:space="0" w:color="auto"/>
      </w:divBdr>
    </w:div>
    <w:div w:id="1723481023">
      <w:bodyDiv w:val="1"/>
      <w:marLeft w:val="0"/>
      <w:marRight w:val="0"/>
      <w:marTop w:val="0"/>
      <w:marBottom w:val="0"/>
      <w:divBdr>
        <w:top w:val="none" w:sz="0" w:space="0" w:color="auto"/>
        <w:left w:val="none" w:sz="0" w:space="0" w:color="auto"/>
        <w:bottom w:val="none" w:sz="0" w:space="0" w:color="auto"/>
        <w:right w:val="none" w:sz="0" w:space="0" w:color="auto"/>
      </w:divBdr>
    </w:div>
    <w:div w:id="1740710327">
      <w:bodyDiv w:val="1"/>
      <w:marLeft w:val="0"/>
      <w:marRight w:val="0"/>
      <w:marTop w:val="0"/>
      <w:marBottom w:val="0"/>
      <w:divBdr>
        <w:top w:val="none" w:sz="0" w:space="0" w:color="auto"/>
        <w:left w:val="none" w:sz="0" w:space="0" w:color="auto"/>
        <w:bottom w:val="none" w:sz="0" w:space="0" w:color="auto"/>
        <w:right w:val="none" w:sz="0" w:space="0" w:color="auto"/>
      </w:divBdr>
    </w:div>
    <w:div w:id="1767115248">
      <w:bodyDiv w:val="1"/>
      <w:marLeft w:val="0"/>
      <w:marRight w:val="0"/>
      <w:marTop w:val="0"/>
      <w:marBottom w:val="0"/>
      <w:divBdr>
        <w:top w:val="none" w:sz="0" w:space="0" w:color="auto"/>
        <w:left w:val="none" w:sz="0" w:space="0" w:color="auto"/>
        <w:bottom w:val="none" w:sz="0" w:space="0" w:color="auto"/>
        <w:right w:val="none" w:sz="0" w:space="0" w:color="auto"/>
      </w:divBdr>
    </w:div>
    <w:div w:id="1827672327">
      <w:bodyDiv w:val="1"/>
      <w:marLeft w:val="0"/>
      <w:marRight w:val="0"/>
      <w:marTop w:val="0"/>
      <w:marBottom w:val="0"/>
      <w:divBdr>
        <w:top w:val="none" w:sz="0" w:space="0" w:color="auto"/>
        <w:left w:val="none" w:sz="0" w:space="0" w:color="auto"/>
        <w:bottom w:val="none" w:sz="0" w:space="0" w:color="auto"/>
        <w:right w:val="none" w:sz="0" w:space="0" w:color="auto"/>
      </w:divBdr>
    </w:div>
    <w:div w:id="1859000530">
      <w:bodyDiv w:val="1"/>
      <w:marLeft w:val="0"/>
      <w:marRight w:val="0"/>
      <w:marTop w:val="0"/>
      <w:marBottom w:val="0"/>
      <w:divBdr>
        <w:top w:val="none" w:sz="0" w:space="0" w:color="auto"/>
        <w:left w:val="none" w:sz="0" w:space="0" w:color="auto"/>
        <w:bottom w:val="none" w:sz="0" w:space="0" w:color="auto"/>
        <w:right w:val="none" w:sz="0" w:space="0" w:color="auto"/>
      </w:divBdr>
    </w:div>
    <w:div w:id="1862015099">
      <w:bodyDiv w:val="1"/>
      <w:marLeft w:val="0"/>
      <w:marRight w:val="0"/>
      <w:marTop w:val="0"/>
      <w:marBottom w:val="0"/>
      <w:divBdr>
        <w:top w:val="none" w:sz="0" w:space="0" w:color="auto"/>
        <w:left w:val="none" w:sz="0" w:space="0" w:color="auto"/>
        <w:bottom w:val="none" w:sz="0" w:space="0" w:color="auto"/>
        <w:right w:val="none" w:sz="0" w:space="0" w:color="auto"/>
      </w:divBdr>
    </w:div>
    <w:div w:id="1911304071">
      <w:bodyDiv w:val="1"/>
      <w:marLeft w:val="0"/>
      <w:marRight w:val="0"/>
      <w:marTop w:val="0"/>
      <w:marBottom w:val="0"/>
      <w:divBdr>
        <w:top w:val="none" w:sz="0" w:space="0" w:color="auto"/>
        <w:left w:val="none" w:sz="0" w:space="0" w:color="auto"/>
        <w:bottom w:val="none" w:sz="0" w:space="0" w:color="auto"/>
        <w:right w:val="none" w:sz="0" w:space="0" w:color="auto"/>
      </w:divBdr>
    </w:div>
    <w:div w:id="1987272218">
      <w:bodyDiv w:val="1"/>
      <w:marLeft w:val="0"/>
      <w:marRight w:val="0"/>
      <w:marTop w:val="0"/>
      <w:marBottom w:val="0"/>
      <w:divBdr>
        <w:top w:val="none" w:sz="0" w:space="0" w:color="auto"/>
        <w:left w:val="none" w:sz="0" w:space="0" w:color="auto"/>
        <w:bottom w:val="none" w:sz="0" w:space="0" w:color="auto"/>
        <w:right w:val="none" w:sz="0" w:space="0" w:color="auto"/>
      </w:divBdr>
    </w:div>
    <w:div w:id="1987933591">
      <w:bodyDiv w:val="1"/>
      <w:marLeft w:val="0"/>
      <w:marRight w:val="0"/>
      <w:marTop w:val="0"/>
      <w:marBottom w:val="0"/>
      <w:divBdr>
        <w:top w:val="none" w:sz="0" w:space="0" w:color="auto"/>
        <w:left w:val="none" w:sz="0" w:space="0" w:color="auto"/>
        <w:bottom w:val="none" w:sz="0" w:space="0" w:color="auto"/>
        <w:right w:val="none" w:sz="0" w:space="0" w:color="auto"/>
      </w:divBdr>
    </w:div>
    <w:div w:id="2024940478">
      <w:bodyDiv w:val="1"/>
      <w:marLeft w:val="0"/>
      <w:marRight w:val="0"/>
      <w:marTop w:val="0"/>
      <w:marBottom w:val="0"/>
      <w:divBdr>
        <w:top w:val="none" w:sz="0" w:space="0" w:color="auto"/>
        <w:left w:val="none" w:sz="0" w:space="0" w:color="auto"/>
        <w:bottom w:val="none" w:sz="0" w:space="0" w:color="auto"/>
        <w:right w:val="none" w:sz="0" w:space="0" w:color="auto"/>
      </w:divBdr>
    </w:div>
    <w:div w:id="2032610321">
      <w:bodyDiv w:val="1"/>
      <w:marLeft w:val="0"/>
      <w:marRight w:val="0"/>
      <w:marTop w:val="0"/>
      <w:marBottom w:val="0"/>
      <w:divBdr>
        <w:top w:val="none" w:sz="0" w:space="0" w:color="auto"/>
        <w:left w:val="none" w:sz="0" w:space="0" w:color="auto"/>
        <w:bottom w:val="none" w:sz="0" w:space="0" w:color="auto"/>
        <w:right w:val="none" w:sz="0" w:space="0" w:color="auto"/>
      </w:divBdr>
    </w:div>
    <w:div w:id="2056851588">
      <w:bodyDiv w:val="1"/>
      <w:marLeft w:val="0"/>
      <w:marRight w:val="0"/>
      <w:marTop w:val="0"/>
      <w:marBottom w:val="0"/>
      <w:divBdr>
        <w:top w:val="none" w:sz="0" w:space="0" w:color="auto"/>
        <w:left w:val="none" w:sz="0" w:space="0" w:color="auto"/>
        <w:bottom w:val="none" w:sz="0" w:space="0" w:color="auto"/>
        <w:right w:val="none" w:sz="0" w:space="0" w:color="auto"/>
      </w:divBdr>
    </w:div>
    <w:div w:id="2072388215">
      <w:bodyDiv w:val="1"/>
      <w:marLeft w:val="0"/>
      <w:marRight w:val="0"/>
      <w:marTop w:val="0"/>
      <w:marBottom w:val="0"/>
      <w:divBdr>
        <w:top w:val="none" w:sz="0" w:space="0" w:color="auto"/>
        <w:left w:val="none" w:sz="0" w:space="0" w:color="auto"/>
        <w:bottom w:val="none" w:sz="0" w:space="0" w:color="auto"/>
        <w:right w:val="none" w:sz="0" w:space="0" w:color="auto"/>
      </w:divBdr>
    </w:div>
    <w:div w:id="2085370639">
      <w:bodyDiv w:val="1"/>
      <w:marLeft w:val="0"/>
      <w:marRight w:val="0"/>
      <w:marTop w:val="0"/>
      <w:marBottom w:val="0"/>
      <w:divBdr>
        <w:top w:val="none" w:sz="0" w:space="0" w:color="auto"/>
        <w:left w:val="none" w:sz="0" w:space="0" w:color="auto"/>
        <w:bottom w:val="none" w:sz="0" w:space="0" w:color="auto"/>
        <w:right w:val="none" w:sz="0" w:space="0" w:color="auto"/>
      </w:divBdr>
    </w:div>
    <w:div w:id="2129736457">
      <w:bodyDiv w:val="1"/>
      <w:marLeft w:val="0"/>
      <w:marRight w:val="0"/>
      <w:marTop w:val="0"/>
      <w:marBottom w:val="0"/>
      <w:divBdr>
        <w:top w:val="none" w:sz="0" w:space="0" w:color="auto"/>
        <w:left w:val="none" w:sz="0" w:space="0" w:color="auto"/>
        <w:bottom w:val="none" w:sz="0" w:space="0" w:color="auto"/>
        <w:right w:val="none" w:sz="0" w:space="0" w:color="auto"/>
      </w:divBdr>
    </w:div>
    <w:div w:id="21339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nosql/mongod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30149.0eefb770-1072-11ec-b376-f363245334ef.&#1056;&#1072;&#1079;&#1088;&#1072;&#1073;&#1086;&#1090;&#1082;&#1072;%20&#1084;&#1086;&#1073;&#1080;&#1083;&#1100;&#1085;&#1099;&#1093;%20&#1087;&#1088;&#1080;&#1083;&#1086;&#1078;&#1077;&#1085;&#1080;&#1081;%20&#1083;&#1072;&#1073;%2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CCB04-0C98-4117-938A-883A9EA8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30149.0eefb770-1072-11ec-b376-f363245334ef.Разработка мобильных приложений лаб 1.dotx</Template>
  <TotalTime>887</TotalTime>
  <Pages>12</Pages>
  <Words>964</Words>
  <Characters>5499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Home</Company>
  <LinksUpToDate>false</LinksUpToDate>
  <CharactersWithSpaces>6451</CharactersWithSpaces>
  <SharedDoc>false</SharedDoc>
  <HLinks>
    <vt:vector size="30" baseType="variant">
      <vt:variant>
        <vt:i4>1245247</vt:i4>
      </vt:variant>
      <vt:variant>
        <vt:i4>26</vt:i4>
      </vt:variant>
      <vt:variant>
        <vt:i4>0</vt:i4>
      </vt:variant>
      <vt:variant>
        <vt:i4>5</vt:i4>
      </vt:variant>
      <vt:variant>
        <vt:lpwstr/>
      </vt:variant>
      <vt:variant>
        <vt:lpwstr>_Toc335507956</vt:lpwstr>
      </vt:variant>
      <vt:variant>
        <vt:i4>1245247</vt:i4>
      </vt:variant>
      <vt:variant>
        <vt:i4>20</vt:i4>
      </vt:variant>
      <vt:variant>
        <vt:i4>0</vt:i4>
      </vt:variant>
      <vt:variant>
        <vt:i4>5</vt:i4>
      </vt:variant>
      <vt:variant>
        <vt:lpwstr/>
      </vt:variant>
      <vt:variant>
        <vt:lpwstr>_Toc335507955</vt:lpwstr>
      </vt:variant>
      <vt:variant>
        <vt:i4>1245247</vt:i4>
      </vt:variant>
      <vt:variant>
        <vt:i4>14</vt:i4>
      </vt:variant>
      <vt:variant>
        <vt:i4>0</vt:i4>
      </vt:variant>
      <vt:variant>
        <vt:i4>5</vt:i4>
      </vt:variant>
      <vt:variant>
        <vt:lpwstr/>
      </vt:variant>
      <vt:variant>
        <vt:lpwstr>_Toc335507954</vt:lpwstr>
      </vt:variant>
      <vt:variant>
        <vt:i4>1245247</vt:i4>
      </vt:variant>
      <vt:variant>
        <vt:i4>8</vt:i4>
      </vt:variant>
      <vt:variant>
        <vt:i4>0</vt:i4>
      </vt:variant>
      <vt:variant>
        <vt:i4>5</vt:i4>
      </vt:variant>
      <vt:variant>
        <vt:lpwstr/>
      </vt:variant>
      <vt:variant>
        <vt:lpwstr>_Toc335507953</vt:lpwstr>
      </vt:variant>
      <vt:variant>
        <vt:i4>1245247</vt:i4>
      </vt:variant>
      <vt:variant>
        <vt:i4>2</vt:i4>
      </vt:variant>
      <vt:variant>
        <vt:i4>0</vt:i4>
      </vt:variant>
      <vt:variant>
        <vt:i4>5</vt:i4>
      </vt:variant>
      <vt:variant>
        <vt:lpwstr/>
      </vt:variant>
      <vt:variant>
        <vt:lpwstr>_Toc335507952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User</cp:lastModifiedBy>
  <cp:revision>22</cp:revision>
  <cp:lastPrinted>2009-03-12T02:27:00Z</cp:lastPrinted>
  <dcterms:created xsi:type="dcterms:W3CDTF">2021-09-20T05:09:00Z</dcterms:created>
  <dcterms:modified xsi:type="dcterms:W3CDTF">2022-04-07T09:32:00Z</dcterms:modified>
</cp:coreProperties>
</file>